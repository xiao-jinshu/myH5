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75A" w:rsidRDefault="0059175A">
      <w:pPr>
        <w:snapToGrid w:val="0"/>
        <w:spacing w:line="20" w:lineRule="exact"/>
        <w:rPr>
          <w:rFonts w:asciiTheme="minorEastAsia" w:hAnsiTheme="minorEastAsia"/>
        </w:rPr>
      </w:pPr>
    </w:p>
    <w:p w:rsidR="0059175A" w:rsidRDefault="0059175A">
      <w:pPr>
        <w:snapToGrid w:val="0"/>
        <w:spacing w:line="20" w:lineRule="exact"/>
        <w:rPr>
          <w:rFonts w:asciiTheme="minorEastAsia" w:hAnsiTheme="minorEastAsia"/>
        </w:rPr>
      </w:pPr>
    </w:p>
    <w:p w:rsidR="0059175A" w:rsidRDefault="0059175A">
      <w:pPr>
        <w:snapToGrid w:val="0"/>
        <w:spacing w:line="20" w:lineRule="exact"/>
        <w:rPr>
          <w:rFonts w:asciiTheme="minorEastAsia" w:hAnsiTheme="minorEastAsia"/>
        </w:rPr>
      </w:pPr>
    </w:p>
    <w:tbl>
      <w:tblPr>
        <w:tblStyle w:val="ac"/>
        <w:tblW w:w="10383" w:type="dxa"/>
        <w:tblInd w:w="1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0"/>
        <w:gridCol w:w="5643"/>
      </w:tblGrid>
      <w:tr w:rsidR="0059175A">
        <w:trPr>
          <w:trHeight w:val="2999"/>
        </w:trPr>
        <w:tc>
          <w:tcPr>
            <w:tcW w:w="4740" w:type="dxa"/>
            <w:shd w:val="clear" w:color="auto" w:fill="auto"/>
            <w:vAlign w:val="center"/>
          </w:tcPr>
          <w:p w:rsidR="0059175A" w:rsidRDefault="008576B4">
            <w:pPr>
              <w:snapToGrid w:val="0"/>
              <w:spacing w:beforeLines="350" w:before="1092" w:line="840" w:lineRule="exact"/>
              <w:rPr>
                <w:rFonts w:asciiTheme="minorEastAsia" w:hAnsiTheme="minorEastAsia"/>
                <w:color w:val="FFFFFF" w:themeColor="background1"/>
                <w:spacing w:val="60"/>
                <w:sz w:val="44"/>
                <w:szCs w:val="44"/>
              </w:rPr>
            </w:pPr>
            <w:r>
              <w:rPr>
                <w:rFonts w:asciiTheme="minorEastAsia" w:hAnsiTheme="minorEastAsia" w:hint="eastAsia"/>
                <w:color w:val="FFFFFF" w:themeColor="background1"/>
                <w:spacing w:val="60"/>
                <w:sz w:val="44"/>
                <w:szCs w:val="44"/>
              </w:rPr>
              <w:t>姓名</w:t>
            </w:r>
            <w:r>
              <w:rPr>
                <w:rFonts w:asciiTheme="minorEastAsia" w:hAnsiTheme="minorEastAsia" w:hint="eastAsia"/>
                <w:color w:val="FFFFFF" w:themeColor="background1"/>
                <w:spacing w:val="60"/>
                <w:sz w:val="44"/>
                <w:szCs w:val="44"/>
              </w:rPr>
              <w:t>:</w:t>
            </w:r>
          </w:p>
          <w:p w:rsidR="0059175A" w:rsidRDefault="008576B4">
            <w:pPr>
              <w:snapToGrid w:val="0"/>
              <w:spacing w:line="64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FFFFFF" w:themeColor="background1"/>
                <w:sz w:val="30"/>
                <w:szCs w:val="30"/>
              </w:rPr>
              <w:t>求职</w:t>
            </w:r>
            <w:r>
              <w:rPr>
                <w:rFonts w:asciiTheme="minorEastAsia" w:hAnsiTheme="minorEastAsia"/>
                <w:color w:val="FFFFFF" w:themeColor="background1"/>
                <w:sz w:val="30"/>
                <w:szCs w:val="30"/>
              </w:rPr>
              <w:t>意向：</w:t>
            </w:r>
            <w:r>
              <w:rPr>
                <w:rFonts w:asciiTheme="minorEastAsia" w:hAnsiTheme="minorEastAsia" w:hint="eastAsia"/>
                <w:color w:val="FFFFFF" w:themeColor="background1"/>
                <w:sz w:val="30"/>
                <w:szCs w:val="30"/>
              </w:rPr>
              <w:t>前端开发工程师</w:t>
            </w:r>
          </w:p>
        </w:tc>
        <w:tc>
          <w:tcPr>
            <w:tcW w:w="5643" w:type="dxa"/>
            <w:shd w:val="clear" w:color="auto" w:fill="auto"/>
            <w:vAlign w:val="center"/>
          </w:tcPr>
          <w:p w:rsidR="0059175A" w:rsidRDefault="008576B4">
            <w:pPr>
              <w:snapToGrid w:val="0"/>
              <w:spacing w:beforeLines="200" w:before="624" w:line="500" w:lineRule="exact"/>
              <w:ind w:leftChars="300" w:left="630"/>
              <w:rPr>
                <w:rFonts w:asciiTheme="minorEastAsia" w:hAnsiTheme="minorEastAsia"/>
                <w:color w:val="FFFFFF" w:themeColor="background1"/>
                <w:sz w:val="22"/>
              </w:rPr>
            </w:pPr>
            <w:r>
              <w:rPr>
                <w:rFonts w:asciiTheme="minorEastAsia" w:hAnsiTheme="minorEastAsia"/>
                <w:color w:val="FFFFFF" w:themeColor="background1"/>
                <w:sz w:val="22"/>
              </w:rPr>
              <w:t>出生日期：</w:t>
            </w:r>
            <w:r>
              <w:rPr>
                <w:rFonts w:asciiTheme="minorEastAsia" w:hAnsiTheme="minorEastAsia"/>
                <w:color w:val="FFFFFF" w:themeColor="background1"/>
                <w:sz w:val="22"/>
              </w:rPr>
              <w:t>199</w:t>
            </w:r>
            <w:r>
              <w:rPr>
                <w:rFonts w:asciiTheme="minorEastAsia" w:hAnsiTheme="minorEastAsia" w:hint="eastAsia"/>
                <w:color w:val="FFFFFF" w:themeColor="background1"/>
                <w:sz w:val="22"/>
              </w:rPr>
              <w:t>4</w:t>
            </w:r>
            <w:r>
              <w:rPr>
                <w:rFonts w:asciiTheme="minorEastAsia" w:hAnsiTheme="minorEastAsia" w:hint="eastAsia"/>
                <w:color w:val="FFFFFF" w:themeColor="background1"/>
                <w:sz w:val="22"/>
              </w:rPr>
              <w:t>.0</w:t>
            </w:r>
            <w:r>
              <w:rPr>
                <w:rFonts w:asciiTheme="minorEastAsia" w:hAnsiTheme="minorEastAsia" w:hint="eastAsia"/>
                <w:color w:val="FFFFFF" w:themeColor="background1"/>
                <w:sz w:val="22"/>
              </w:rPr>
              <w:t>6</w:t>
            </w:r>
          </w:p>
          <w:p w:rsidR="0059175A" w:rsidRDefault="008576B4">
            <w:pPr>
              <w:snapToGrid w:val="0"/>
              <w:spacing w:line="500" w:lineRule="exact"/>
              <w:ind w:leftChars="300" w:left="630"/>
              <w:rPr>
                <w:rFonts w:asciiTheme="minorEastAsia" w:hAnsiTheme="minorEastAsia"/>
                <w:color w:val="FFFFFF" w:themeColor="background1"/>
                <w:sz w:val="22"/>
              </w:rPr>
            </w:pPr>
            <w:r>
              <w:rPr>
                <w:rFonts w:asciiTheme="minorEastAsia" w:hAnsiTheme="minorEastAsia" w:hint="eastAsia"/>
                <w:color w:val="FFFFFF" w:themeColor="background1"/>
                <w:sz w:val="22"/>
              </w:rPr>
              <w:t>所在</w:t>
            </w:r>
            <w:r>
              <w:rPr>
                <w:rFonts w:asciiTheme="minorEastAsia" w:hAnsiTheme="minorEastAsia"/>
                <w:color w:val="FFFFFF" w:themeColor="background1"/>
                <w:sz w:val="22"/>
              </w:rPr>
              <w:t>城市：北京</w:t>
            </w:r>
          </w:p>
          <w:p w:rsidR="0059175A" w:rsidRDefault="008576B4">
            <w:pPr>
              <w:snapToGrid w:val="0"/>
              <w:spacing w:line="500" w:lineRule="exact"/>
              <w:ind w:leftChars="300" w:left="630"/>
              <w:rPr>
                <w:rFonts w:asciiTheme="minorEastAsia" w:hAnsiTheme="minorEastAsia"/>
                <w:color w:val="FFFFFF" w:themeColor="background1"/>
                <w:sz w:val="22"/>
              </w:rPr>
            </w:pPr>
            <w:r>
              <w:rPr>
                <w:rFonts w:asciiTheme="minorEastAsia" w:hAnsiTheme="minorEastAsia" w:hint="eastAsia"/>
                <w:color w:val="FFFFFF" w:themeColor="background1"/>
                <w:sz w:val="22"/>
              </w:rPr>
              <w:t>联系</w:t>
            </w:r>
            <w:r>
              <w:rPr>
                <w:rFonts w:asciiTheme="minorEastAsia" w:hAnsiTheme="minorEastAsia"/>
                <w:color w:val="FFFFFF" w:themeColor="background1"/>
                <w:sz w:val="22"/>
              </w:rPr>
              <w:t>电话</w:t>
            </w:r>
            <w:r>
              <w:rPr>
                <w:rFonts w:asciiTheme="minorEastAsia" w:hAnsiTheme="minorEastAsia" w:hint="eastAsia"/>
                <w:color w:val="FFFFFF" w:themeColor="background1"/>
                <w:sz w:val="22"/>
              </w:rPr>
              <w:t>：</w:t>
            </w:r>
            <w:r>
              <w:rPr>
                <w:rFonts w:asciiTheme="minorEastAsia" w:hAnsiTheme="minorEastAsia" w:hint="eastAsia"/>
                <w:color w:val="FFFFFF" w:themeColor="background1"/>
                <w:sz w:val="22"/>
              </w:rPr>
              <w:t>1585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color w:val="FFFFFF" w:themeColor="background1"/>
                <w:sz w:val="22"/>
              </w:rPr>
              <w:t>25369</w:t>
            </w:r>
          </w:p>
          <w:p w:rsidR="0059175A" w:rsidRDefault="008576B4">
            <w:pPr>
              <w:snapToGrid w:val="0"/>
              <w:spacing w:line="500" w:lineRule="exact"/>
              <w:ind w:leftChars="300" w:left="630"/>
              <w:rPr>
                <w:rFonts w:asciiTheme="minorEastAsia" w:hAnsiTheme="minorEastAsia"/>
                <w:color w:val="404040" w:themeColor="text1" w:themeTint="BF"/>
                <w:sz w:val="22"/>
              </w:rPr>
            </w:pPr>
            <w:r>
              <w:rPr>
                <w:rFonts w:asciiTheme="minorEastAsia" w:hAnsiTheme="minorEastAsia"/>
                <w:color w:val="FFFFFF" w:themeColor="background1"/>
                <w:sz w:val="22"/>
              </w:rPr>
              <w:t>邮箱：</w:t>
            </w:r>
            <w:r>
              <w:rPr>
                <w:rFonts w:asciiTheme="minorEastAsia" w:hAnsiTheme="minorEastAsia" w:hint="eastAsia"/>
                <w:color w:val="FFFFFF" w:themeColor="background1"/>
                <w:sz w:val="22"/>
              </w:rPr>
              <w:t>11607</w:t>
            </w:r>
            <w:r>
              <w:rPr>
                <w:rFonts w:asciiTheme="minorEastAsia" w:hAnsiTheme="minorEastAsia" w:hint="eastAsia"/>
                <w:color w:val="FFFFFF" w:themeColor="background1"/>
                <w:sz w:val="22"/>
              </w:rPr>
              <w:t>5621@qq.com</w:t>
            </w:r>
          </w:p>
        </w:tc>
      </w:tr>
    </w:tbl>
    <w:p w:rsidR="0059175A" w:rsidRDefault="0059175A">
      <w:pPr>
        <w:snapToGrid w:val="0"/>
        <w:spacing w:line="360" w:lineRule="exact"/>
        <w:rPr>
          <w:rFonts w:asciiTheme="minorEastAsia" w:hAnsiTheme="minorEastAsia"/>
        </w:rPr>
      </w:pPr>
      <w:bookmarkStart w:id="1" w:name="photo"/>
    </w:p>
    <w:p w:rsidR="0059175A" w:rsidRDefault="0059175A">
      <w:pPr>
        <w:snapToGrid w:val="0"/>
        <w:spacing w:line="360" w:lineRule="exact"/>
        <w:rPr>
          <w:rFonts w:asciiTheme="minorEastAsia" w:hAnsiTheme="minorEastAsia"/>
        </w:rPr>
      </w:pPr>
    </w:p>
    <w:tbl>
      <w:tblPr>
        <w:tblStyle w:val="ac"/>
        <w:tblW w:w="11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836"/>
        <w:gridCol w:w="530"/>
      </w:tblGrid>
      <w:tr w:rsidR="0059175A">
        <w:trPr>
          <w:trHeight w:val="2123"/>
        </w:trPr>
        <w:tc>
          <w:tcPr>
            <w:tcW w:w="540" w:type="dxa"/>
          </w:tcPr>
          <w:p w:rsidR="0059175A" w:rsidRDefault="0059175A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  <w:p w:rsidR="0059175A" w:rsidRDefault="0059175A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836" w:type="dxa"/>
          </w:tcPr>
          <w:p w:rsidR="0059175A" w:rsidRDefault="008576B4">
            <w:pPr>
              <w:tabs>
                <w:tab w:val="left" w:pos="3510"/>
                <w:tab w:val="left" w:pos="7935"/>
              </w:tabs>
              <w:snapToGrid w:val="0"/>
              <w:spacing w:beforeLines="150" w:before="468" w:line="350" w:lineRule="exact"/>
              <w:rPr>
                <w:rFonts w:asciiTheme="minorEastAsia" w:hAnsiTheme="minorEastAsia"/>
                <w:color w:val="262626" w:themeColor="text1" w:themeTint="D9"/>
              </w:rPr>
            </w:pPr>
            <w:r>
              <w:rPr>
                <w:rFonts w:asciiTheme="minorEastAsia" w:hAnsiTheme="minorEastAsia"/>
                <w:noProof/>
                <w:color w:val="262626" w:themeColor="text1" w:themeTint="D9"/>
              </w:rPr>
              <mc:AlternateContent>
                <mc:Choice Requires="wpg">
                  <w:drawing>
                    <wp:inline distT="0" distB="0" distL="0" distR="0">
                      <wp:extent cx="6720840" cy="333375"/>
                      <wp:effectExtent l="0" t="0" r="3810" b="8890"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33375"/>
                                <a:chOff x="0" y="19050"/>
                                <a:chExt cx="6724297" cy="333375"/>
                              </a:xfrm>
                            </wpg:grpSpPr>
                            <wpg:grpSp>
                              <wpg:cNvPr id="11" name="组合 576"/>
                              <wpg:cNvGrpSpPr/>
                              <wpg:grpSpPr>
                                <a:xfrm>
                                  <a:off x="371475" y="19050"/>
                                  <a:ext cx="6352822" cy="326390"/>
                                  <a:chOff x="238125" y="19050"/>
                                  <a:chExt cx="6353724" cy="326390"/>
                                </a:xfrm>
                              </wpg:grpSpPr>
                              <wps:wsp>
                                <wps:cNvPr id="12" name="文本框 577"/>
                                <wps:cNvSpPr txBox="1"/>
                                <wps:spPr>
                                  <a:xfrm>
                                    <a:off x="238125" y="19050"/>
                                    <a:ext cx="1047802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175A" w:rsidRDefault="008576B4"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eastAsia="微软雅黑" w:hAnsi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求职意向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13" name="直接连接符 578"/>
                                <wps:cNvCnPr/>
                                <wps:spPr>
                                  <a:xfrm>
                                    <a:off x="1189834" y="187261"/>
                                    <a:ext cx="5402015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4" name="组合 5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28575"/>
                                  <a:ext cx="323850" cy="323850"/>
                                  <a:chOff x="658657" y="0"/>
                                  <a:chExt cx="324000" cy="324000"/>
                                </a:xfrm>
                              </wpg:grpSpPr>
                              <wps:wsp>
                                <wps:cNvPr id="47" name="椭圆 2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658657" y="0"/>
                                    <a:ext cx="32400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8" name="Freeform 9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703255" y="69489"/>
                                    <a:ext cx="252000" cy="199455"/>
                                  </a:xfrm>
                                  <a:custGeom>
                                    <a:avLst/>
                                    <a:gdLst>
                                      <a:gd name="T0" fmla="*/ 2756 w 3580"/>
                                      <a:gd name="T1" fmla="*/ 1300 h 2820"/>
                                      <a:gd name="T2" fmla="*/ 1865 w 3580"/>
                                      <a:gd name="T3" fmla="*/ 1632 h 2820"/>
                                      <a:gd name="T4" fmla="*/ 1790 w 3580"/>
                                      <a:gd name="T5" fmla="*/ 1645 h 2820"/>
                                      <a:gd name="T6" fmla="*/ 1715 w 3580"/>
                                      <a:gd name="T7" fmla="*/ 1632 h 2820"/>
                                      <a:gd name="T8" fmla="*/ 824 w 3580"/>
                                      <a:gd name="T9" fmla="*/ 1300 h 2820"/>
                                      <a:gd name="T10" fmla="*/ 796 w 3580"/>
                                      <a:gd name="T11" fmla="*/ 1880 h 2820"/>
                                      <a:gd name="T12" fmla="*/ 1790 w 3580"/>
                                      <a:gd name="T13" fmla="*/ 2350 h 2820"/>
                                      <a:gd name="T14" fmla="*/ 2784 w 3580"/>
                                      <a:gd name="T15" fmla="*/ 1880 h 2820"/>
                                      <a:gd name="T16" fmla="*/ 2756 w 3580"/>
                                      <a:gd name="T17" fmla="*/ 1300 h 2820"/>
                                      <a:gd name="T18" fmla="*/ 3580 w 3580"/>
                                      <a:gd name="T19" fmla="*/ 705 h 2820"/>
                                      <a:gd name="T20" fmla="*/ 3545 w 3580"/>
                                      <a:gd name="T21" fmla="*/ 648 h 2820"/>
                                      <a:gd name="T22" fmla="*/ 1806 w 3580"/>
                                      <a:gd name="T23" fmla="*/ 1 h 2820"/>
                                      <a:gd name="T24" fmla="*/ 1790 w 3580"/>
                                      <a:gd name="T25" fmla="*/ 0 h 2820"/>
                                      <a:gd name="T26" fmla="*/ 1774 w 3580"/>
                                      <a:gd name="T27" fmla="*/ 1 h 2820"/>
                                      <a:gd name="T28" fmla="*/ 35 w 3580"/>
                                      <a:gd name="T29" fmla="*/ 648 h 2820"/>
                                      <a:gd name="T30" fmla="*/ 0 w 3580"/>
                                      <a:gd name="T31" fmla="*/ 705 h 2820"/>
                                      <a:gd name="T32" fmla="*/ 35 w 3580"/>
                                      <a:gd name="T33" fmla="*/ 762 h 2820"/>
                                      <a:gd name="T34" fmla="*/ 552 w 3580"/>
                                      <a:gd name="T35" fmla="*/ 953 h 2820"/>
                                      <a:gd name="T36" fmla="*/ 400 w 3580"/>
                                      <a:gd name="T37" fmla="*/ 1559 h 2820"/>
                                      <a:gd name="T38" fmla="*/ 299 w 3580"/>
                                      <a:gd name="T39" fmla="*/ 1763 h 2820"/>
                                      <a:gd name="T40" fmla="*/ 389 w 3580"/>
                                      <a:gd name="T41" fmla="*/ 1959 h 2820"/>
                                      <a:gd name="T42" fmla="*/ 299 w 3580"/>
                                      <a:gd name="T43" fmla="*/ 2754 h 2820"/>
                                      <a:gd name="T44" fmla="*/ 311 w 3580"/>
                                      <a:gd name="T45" fmla="*/ 2800 h 2820"/>
                                      <a:gd name="T46" fmla="*/ 348 w 3580"/>
                                      <a:gd name="T47" fmla="*/ 2820 h 2820"/>
                                      <a:gd name="T48" fmla="*/ 647 w 3580"/>
                                      <a:gd name="T49" fmla="*/ 2820 h 2820"/>
                                      <a:gd name="T50" fmla="*/ 684 w 3580"/>
                                      <a:gd name="T51" fmla="*/ 2800 h 2820"/>
                                      <a:gd name="T52" fmla="*/ 696 w 3580"/>
                                      <a:gd name="T53" fmla="*/ 2754 h 2820"/>
                                      <a:gd name="T54" fmla="*/ 606 w 3580"/>
                                      <a:gd name="T55" fmla="*/ 1959 h 2820"/>
                                      <a:gd name="T56" fmla="*/ 696 w 3580"/>
                                      <a:gd name="T57" fmla="*/ 1763 h 2820"/>
                                      <a:gd name="T58" fmla="*/ 598 w 3580"/>
                                      <a:gd name="T59" fmla="*/ 1562 h 2820"/>
                                      <a:gd name="T60" fmla="*/ 762 w 3580"/>
                                      <a:gd name="T61" fmla="*/ 1030 h 2820"/>
                                      <a:gd name="T62" fmla="*/ 1774 w 3580"/>
                                      <a:gd name="T63" fmla="*/ 1408 h 2820"/>
                                      <a:gd name="T64" fmla="*/ 1790 w 3580"/>
                                      <a:gd name="T65" fmla="*/ 1410 h 2820"/>
                                      <a:gd name="T66" fmla="*/ 1806 w 3580"/>
                                      <a:gd name="T67" fmla="*/ 1408 h 2820"/>
                                      <a:gd name="T68" fmla="*/ 3545 w 3580"/>
                                      <a:gd name="T69" fmla="*/ 762 h 2820"/>
                                      <a:gd name="T70" fmla="*/ 3580 w 3580"/>
                                      <a:gd name="T71" fmla="*/ 705 h 28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</a:cxnLst>
                                    <a:rect l="0" t="0" r="r" b="b"/>
                                    <a:pathLst>
                                      <a:path w="3580" h="2820">
                                        <a:moveTo>
                                          <a:pt x="2756" y="1300"/>
                                        </a:moveTo>
                                        <a:cubicBezTo>
                                          <a:pt x="1865" y="1632"/>
                                          <a:pt x="1865" y="1632"/>
                                          <a:pt x="1865" y="1632"/>
                                        </a:cubicBezTo>
                                        <a:cubicBezTo>
                                          <a:pt x="1840" y="1641"/>
                                          <a:pt x="1815" y="1645"/>
                                          <a:pt x="1790" y="1645"/>
                                        </a:cubicBezTo>
                                        <a:cubicBezTo>
                                          <a:pt x="1765" y="1645"/>
                                          <a:pt x="1740" y="1641"/>
                                          <a:pt x="1715" y="1632"/>
                                        </a:cubicBezTo>
                                        <a:cubicBezTo>
                                          <a:pt x="824" y="1300"/>
                                          <a:pt x="824" y="1300"/>
                                          <a:pt x="824" y="1300"/>
                                        </a:cubicBezTo>
                                        <a:cubicBezTo>
                                          <a:pt x="796" y="1880"/>
                                          <a:pt x="796" y="1880"/>
                                          <a:pt x="796" y="1880"/>
                                        </a:cubicBezTo>
                                        <a:cubicBezTo>
                                          <a:pt x="783" y="2139"/>
                                          <a:pt x="1242" y="2350"/>
                                          <a:pt x="1790" y="2350"/>
                                        </a:cubicBezTo>
                                        <a:cubicBezTo>
                                          <a:pt x="2338" y="2350"/>
                                          <a:pt x="2797" y="2139"/>
                                          <a:pt x="2784" y="1880"/>
                                        </a:cubicBezTo>
                                        <a:lnTo>
                                          <a:pt x="2756" y="1300"/>
                                        </a:lnTo>
                                        <a:close/>
                                        <a:moveTo>
                                          <a:pt x="3580" y="705"/>
                                        </a:moveTo>
                                        <a:cubicBezTo>
                                          <a:pt x="3580" y="679"/>
                                          <a:pt x="3566" y="657"/>
                                          <a:pt x="3545" y="648"/>
                                        </a:cubicBezTo>
                                        <a:cubicBezTo>
                                          <a:pt x="1806" y="1"/>
                                          <a:pt x="1806" y="1"/>
                                          <a:pt x="1806" y="1"/>
                                        </a:cubicBezTo>
                                        <a:cubicBezTo>
                                          <a:pt x="1799" y="0"/>
                                          <a:pt x="1795" y="0"/>
                                          <a:pt x="1790" y="0"/>
                                        </a:cubicBezTo>
                                        <a:cubicBezTo>
                                          <a:pt x="1785" y="0"/>
                                          <a:pt x="1781" y="0"/>
                                          <a:pt x="1774" y="1"/>
                                        </a:cubicBezTo>
                                        <a:cubicBezTo>
                                          <a:pt x="35" y="648"/>
                                          <a:pt x="35" y="648"/>
                                          <a:pt x="35" y="648"/>
                                        </a:cubicBezTo>
                                        <a:cubicBezTo>
                                          <a:pt x="14" y="657"/>
                                          <a:pt x="0" y="679"/>
                                          <a:pt x="0" y="705"/>
                                        </a:cubicBezTo>
                                        <a:cubicBezTo>
                                          <a:pt x="0" y="730"/>
                                          <a:pt x="14" y="753"/>
                                          <a:pt x="35" y="762"/>
                                        </a:cubicBezTo>
                                        <a:cubicBezTo>
                                          <a:pt x="552" y="953"/>
                                          <a:pt x="552" y="953"/>
                                          <a:pt x="552" y="953"/>
                                        </a:cubicBezTo>
                                        <a:cubicBezTo>
                                          <a:pt x="456" y="1112"/>
                                          <a:pt x="409" y="1344"/>
                                          <a:pt x="400" y="1559"/>
                                        </a:cubicBezTo>
                                        <a:cubicBezTo>
                                          <a:pt x="341" y="1599"/>
                                          <a:pt x="299" y="1674"/>
                                          <a:pt x="299" y="1763"/>
                                        </a:cubicBezTo>
                                        <a:cubicBezTo>
                                          <a:pt x="299" y="1845"/>
                                          <a:pt x="334" y="1917"/>
                                          <a:pt x="389" y="1959"/>
                                        </a:cubicBezTo>
                                        <a:cubicBezTo>
                                          <a:pt x="299" y="2754"/>
                                          <a:pt x="299" y="2754"/>
                                          <a:pt x="299" y="2754"/>
                                        </a:cubicBezTo>
                                        <a:cubicBezTo>
                                          <a:pt x="297" y="2771"/>
                                          <a:pt x="302" y="2787"/>
                                          <a:pt x="311" y="2800"/>
                                        </a:cubicBezTo>
                                        <a:cubicBezTo>
                                          <a:pt x="320" y="2813"/>
                                          <a:pt x="334" y="2820"/>
                                          <a:pt x="348" y="2820"/>
                                        </a:cubicBezTo>
                                        <a:cubicBezTo>
                                          <a:pt x="647" y="2820"/>
                                          <a:pt x="647" y="2820"/>
                                          <a:pt x="647" y="2820"/>
                                        </a:cubicBezTo>
                                        <a:cubicBezTo>
                                          <a:pt x="661" y="2820"/>
                                          <a:pt x="675" y="2813"/>
                                          <a:pt x="684" y="2800"/>
                                        </a:cubicBezTo>
                                        <a:cubicBezTo>
                                          <a:pt x="693" y="2787"/>
                                          <a:pt x="698" y="2771"/>
                                          <a:pt x="696" y="2754"/>
                                        </a:cubicBezTo>
                                        <a:cubicBezTo>
                                          <a:pt x="606" y="1959"/>
                                          <a:pt x="606" y="1959"/>
                                          <a:pt x="606" y="1959"/>
                                        </a:cubicBezTo>
                                        <a:cubicBezTo>
                                          <a:pt x="661" y="1917"/>
                                          <a:pt x="696" y="1845"/>
                                          <a:pt x="696" y="1763"/>
                                        </a:cubicBezTo>
                                        <a:cubicBezTo>
                                          <a:pt x="696" y="1676"/>
                                          <a:pt x="657" y="1603"/>
                                          <a:pt x="598" y="1562"/>
                                        </a:cubicBezTo>
                                        <a:cubicBezTo>
                                          <a:pt x="611" y="1314"/>
                                          <a:pt x="673" y="1112"/>
                                          <a:pt x="762" y="1030"/>
                                        </a:cubicBezTo>
                                        <a:cubicBezTo>
                                          <a:pt x="1774" y="1408"/>
                                          <a:pt x="1774" y="1408"/>
                                          <a:pt x="1774" y="1408"/>
                                        </a:cubicBezTo>
                                        <a:cubicBezTo>
                                          <a:pt x="1781" y="1410"/>
                                          <a:pt x="1785" y="1410"/>
                                          <a:pt x="1790" y="1410"/>
                                        </a:cubicBezTo>
                                        <a:cubicBezTo>
                                          <a:pt x="1795" y="1410"/>
                                          <a:pt x="1799" y="1410"/>
                                          <a:pt x="1806" y="1408"/>
                                        </a:cubicBezTo>
                                        <a:cubicBezTo>
                                          <a:pt x="3545" y="762"/>
                                          <a:pt x="3545" y="762"/>
                                          <a:pt x="3545" y="762"/>
                                        </a:cubicBezTo>
                                        <a:cubicBezTo>
                                          <a:pt x="3566" y="753"/>
                                          <a:pt x="3580" y="730"/>
                                          <a:pt x="3580" y="70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0" o:spid="_x0000_s1026" style="width:529.2pt;height:26.25pt;mso-position-horizontal-relative:char;mso-position-vertical-relative:line" coordorigin=",190" coordsize="67242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">
                      <v:group id="组合 576" o:spid="_x0000_s1027" style="position:absolute;left:3714;top:190;width:63528;height:3264" coordorigin="2381,190" coordsize="63537,3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本框 577" o:spid="_x0000_s1028" type="#_x0000_t202" style="position:absolute;left:2381;top:190;width:10478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" filled="f" stroked="f" strokeweight=".5pt">
                          <v:textbox style="mso-fit-shape-to-text:t">
                            <w:txbxContent>
                              <w:p w:rsidR="0059175A" w:rsidRDefault="008576B4"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求职意向</w:t>
                                </w:r>
                              </w:p>
                            </w:txbxContent>
                          </v:textbox>
                        </v:shape>
                        <v:line id="直接连接符 578" o:spid="_x0000_s1029" style="position:absolute;visibility:visible;mso-wrap-style:square" from="11898,1872" to="65918,1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" strokecolor="#bfbfbf [2412]" strokeweight="1pt">
                          <v:stroke joinstyle="miter"/>
                        </v:line>
                      </v:group>
                      <v:group id="组合 54" o:spid="_x0000_s1030" style="position:absolute;top:285;width:3238;height:3239" coordorigin="6586" coordsize="324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o:lock v:ext="edit" aspectratio="t"/>
                        <v:rect id="椭圆 26" o:spid="_x0000_s1031" style="position:absolute;left:6586;width:324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" fillcolor="#c33736" stroked="f" strokeweight="1pt">
                          <o:lock v:ext="edit" aspectratio="t"/>
                        </v:rect>
                        <v:shape id="Freeform 9" o:spid="_x0000_s1032" style="position:absolute;left:7032;top:694;width:2520;height:1995;visibility:visible;mso-wrap-style:square;v-text-anchor:top" coordsize="3580,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" path="m2756,1300v-891,332,-891,332,-891,332c1840,1641,1815,1645,1790,1645v-25,,-50,-4,-75,-13c824,1300,824,1300,824,1300v-28,580,-28,580,-28,580c783,2139,1242,2350,1790,2350v548,,1007,-211,994,-470l2756,1300xm3580,705v,-26,-14,-48,-35,-57c1806,1,1806,1,1806,1,1799,,1795,,1790,v-5,,-9,,-16,1c35,648,35,648,35,648,14,657,,679,,705v,25,14,48,35,57c552,953,552,953,552,953v-96,159,-143,391,-152,606c341,1599,299,1674,299,1763v,82,35,154,90,196c299,2754,299,2754,299,2754v-2,17,3,33,12,46c320,2813,334,2820,348,2820v299,,299,,299,c661,2820,675,2813,684,2800v9,-13,14,-29,12,-46c606,1959,606,1959,606,1959v55,-42,90,-114,90,-196c696,1676,657,1603,598,1562v13,-248,75,-450,164,-532c1774,1408,1774,1408,1774,1408v7,2,11,2,16,2c1795,1410,1799,1410,1806,1408,3545,762,3545,762,3545,762v21,-9,35,-32,35,-57xe" fillcolor="white [3212]" stroked="f">
                          <v:path arrowok="t" o:connecttype="custom" o:connectlocs="193998,91947;131279,115429;126000,116349;120721,115429;58002,91947;56031,132970;126000,166213;195969,132970;193998,91947;252000,49864;249536,45832;127126,71;126000,0;124874,71;2464,45832;0,49864;2464,53895;38856,67404;28156,110266;21047,124695;27382,138558;21047,194787;21892,198040;24496,199455;45543,199455;48147,198040;48992,194787;42657,138558;48992,124695;42094,110478;53638,72851;124874,99586;126000,99728;127126,99586;249536,53895;252000,49864" o:connectangles="0,0,0,0,0,0,0,0,0,0,0,0,0,0,0,0,0,0,0,0,0,0,0,0,0,0,0,0,0,0,0,0,0,0,0,0"/>
                          <o:lock v:ext="edit" aspectratio="t" verticies="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59175A" w:rsidRDefault="008576B4">
            <w:pPr>
              <w:tabs>
                <w:tab w:val="left" w:pos="5140"/>
              </w:tabs>
              <w:autoSpaceDE w:val="0"/>
              <w:autoSpaceDN w:val="0"/>
              <w:ind w:left="520"/>
              <w:jc w:val="left"/>
              <w:rPr>
                <w:sz w:val="24"/>
              </w:rPr>
            </w:pPr>
            <w:r>
              <w:rPr>
                <w:sz w:val="24"/>
              </w:rPr>
              <w:t>工作性质：全职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期望职位：前端开发工程师</w:t>
            </w:r>
          </w:p>
          <w:p w:rsidR="0059175A" w:rsidRDefault="008576B4">
            <w:pPr>
              <w:tabs>
                <w:tab w:val="left" w:pos="5140"/>
              </w:tabs>
              <w:autoSpaceDE w:val="0"/>
              <w:autoSpaceDN w:val="0"/>
              <w:ind w:left="520"/>
              <w:jc w:val="left"/>
              <w:rPr>
                <w:sz w:val="24"/>
              </w:rPr>
            </w:pPr>
            <w:r>
              <w:rPr>
                <w:sz w:val="24"/>
              </w:rPr>
              <w:t>工作地区：北京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期望薪资：</w:t>
            </w:r>
            <w:r>
              <w:rPr>
                <w:rFonts w:hint="eastAsia"/>
                <w:sz w:val="24"/>
              </w:rPr>
              <w:t>14k-16k</w:t>
            </w:r>
          </w:p>
          <w:p w:rsidR="0059175A" w:rsidRDefault="008576B4">
            <w:pPr>
              <w:tabs>
                <w:tab w:val="left" w:pos="5140"/>
              </w:tabs>
              <w:autoSpaceDE w:val="0"/>
              <w:autoSpaceDN w:val="0"/>
              <w:ind w:left="520"/>
              <w:jc w:val="left"/>
              <w:rPr>
                <w:rFonts w:asciiTheme="minorEastAsia" w:hAnsiTheme="minorEastAsia"/>
                <w:color w:val="262626" w:themeColor="text1" w:themeTint="D9"/>
              </w:rPr>
            </w:pPr>
            <w:r>
              <w:rPr>
                <w:sz w:val="24"/>
              </w:rPr>
              <w:t>工作年限：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到岗时间：</w:t>
            </w:r>
            <w:r>
              <w:rPr>
                <w:rFonts w:hint="eastAsia"/>
                <w:sz w:val="24"/>
              </w:rPr>
              <w:t>一周内可上岗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210820</wp:posOffset>
                      </wp:positionV>
                      <wp:extent cx="251460" cy="199390"/>
                      <wp:effectExtent l="0" t="0" r="15240" b="10160"/>
                      <wp:wrapNone/>
                      <wp:docPr id="37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1460" cy="199390"/>
                              </a:xfrm>
                              <a:custGeom>
                                <a:avLst/>
                                <a:gdLst>
                                  <a:gd name="A1" fmla="val 0"/>
                                  <a:gd name="A2" fmla="val 0"/>
                                  <a:gd name="A3" fmla="val 0"/>
                                </a:gdLst>
                                <a:ahLst/>
                                <a:cxnLst>
                                  <a:cxn ang="0">
                                    <a:pos x="193807" y="91904"/>
                                  </a:cxn>
                                  <a:cxn ang="0">
                                    <a:pos x="131150" y="115375"/>
                                  </a:cxn>
                                  <a:cxn ang="0">
                                    <a:pos x="125876" y="116294"/>
                                  </a:cxn>
                                  <a:cxn ang="0">
                                    <a:pos x="120602" y="115375"/>
                                  </a:cxn>
                                  <a:cxn ang="0">
                                    <a:pos x="57945" y="91904"/>
                                  </a:cxn>
                                  <a:cxn ang="0">
                                    <a:pos x="55976" y="132908"/>
                                  </a:cxn>
                                  <a:cxn ang="0">
                                    <a:pos x="125876" y="166135"/>
                                  </a:cxn>
                                  <a:cxn ang="0">
                                    <a:pos x="195776" y="132908"/>
                                  </a:cxn>
                                  <a:cxn ang="0">
                                    <a:pos x="193807" y="91904"/>
                                  </a:cxn>
                                  <a:cxn ang="0">
                                    <a:pos x="251753" y="49840"/>
                                  </a:cxn>
                                  <a:cxn ang="0">
                                    <a:pos x="249291" y="45810"/>
                                  </a:cxn>
                                  <a:cxn ang="0">
                                    <a:pos x="127001" y="70"/>
                                  </a:cxn>
                                  <a:cxn ang="0">
                                    <a:pos x="125876" y="0"/>
                                  </a:cxn>
                                  <a:cxn ang="0">
                                    <a:pos x="124751" y="70"/>
                                  </a:cxn>
                                  <a:cxn ang="0">
                                    <a:pos x="2461" y="45810"/>
                                  </a:cxn>
                                  <a:cxn ang="0">
                                    <a:pos x="0" y="49840"/>
                                  </a:cxn>
                                  <a:cxn ang="0">
                                    <a:pos x="2461" y="53870"/>
                                  </a:cxn>
                                  <a:cxn ang="0">
                                    <a:pos x="38817" y="67373"/>
                                  </a:cxn>
                                  <a:cxn ang="0">
                                    <a:pos x="28128" y="110214"/>
                                  </a:cxn>
                                  <a:cxn ang="0">
                                    <a:pos x="21026" y="124636"/>
                                  </a:cxn>
                                  <a:cxn ang="0">
                                    <a:pos x="27355" y="138492"/>
                                  </a:cxn>
                                  <a:cxn ang="0">
                                    <a:pos x="21026" y="194696"/>
                                  </a:cxn>
                                  <a:cxn ang="0">
                                    <a:pos x="21870" y="197948"/>
                                  </a:cxn>
                                  <a:cxn ang="0">
                                    <a:pos x="24472" y="199362"/>
                                  </a:cxn>
                                  <a:cxn ang="0">
                                    <a:pos x="45498" y="199362"/>
                                  </a:cxn>
                                  <a:cxn ang="0">
                                    <a:pos x="48100" y="197948"/>
                                  </a:cxn>
                                  <a:cxn ang="0">
                                    <a:pos x="48944" y="194696"/>
                                  </a:cxn>
                                  <a:cxn ang="0">
                                    <a:pos x="42615" y="138492"/>
                                  </a:cxn>
                                  <a:cxn ang="0">
                                    <a:pos x="48944" y="124636"/>
                                  </a:cxn>
                                  <a:cxn ang="0">
                                    <a:pos x="42052" y="110426"/>
                                  </a:cxn>
                                  <a:cxn ang="0">
                                    <a:pos x="53585" y="72816"/>
                                  </a:cxn>
                                  <a:cxn ang="0">
                                    <a:pos x="124751" y="99539"/>
                                  </a:cxn>
                                  <a:cxn ang="0">
                                    <a:pos x="125876" y="99681"/>
                                  </a:cxn>
                                  <a:cxn ang="0">
                                    <a:pos x="127001" y="99539"/>
                                  </a:cxn>
                                  <a:cxn ang="0">
                                    <a:pos x="249291" y="53870"/>
                                  </a:cxn>
                                  <a:cxn ang="0">
                                    <a:pos x="251753" y="49840"/>
                                  </a:cxn>
                                </a:cxnLst>
                                <a:rect l="0" t="0" r="0" b="0"/>
                                <a:pathLst>
                                  <a:path w="3580" h="2820">
                                    <a:moveTo>
                                      <a:pt x="2756" y="1300"/>
                                    </a:moveTo>
                                    <a:cubicBezTo>
                                      <a:pt x="1865" y="1632"/>
                                      <a:pt x="1865" y="1632"/>
                                      <a:pt x="1865" y="1632"/>
                                    </a:cubicBezTo>
                                    <a:cubicBezTo>
                                      <a:pt x="1840" y="1641"/>
                                      <a:pt x="1815" y="1645"/>
                                      <a:pt x="1790" y="1645"/>
                                    </a:cubicBezTo>
                                    <a:cubicBezTo>
                                      <a:pt x="1765" y="1645"/>
                                      <a:pt x="1740" y="1641"/>
                                      <a:pt x="1715" y="1632"/>
                                    </a:cubicBezTo>
                                    <a:cubicBezTo>
                                      <a:pt x="824" y="1300"/>
                                      <a:pt x="824" y="1300"/>
                                      <a:pt x="824" y="1300"/>
                                    </a:cubicBezTo>
                                    <a:cubicBezTo>
                                      <a:pt x="796" y="1880"/>
                                      <a:pt x="796" y="1880"/>
                                      <a:pt x="796" y="1880"/>
                                    </a:cubicBezTo>
                                    <a:cubicBezTo>
                                      <a:pt x="783" y="2139"/>
                                      <a:pt x="1242" y="2350"/>
                                      <a:pt x="1790" y="2350"/>
                                    </a:cubicBezTo>
                                    <a:cubicBezTo>
                                      <a:pt x="2338" y="2350"/>
                                      <a:pt x="2797" y="2139"/>
                                      <a:pt x="2784" y="1880"/>
                                    </a:cubicBezTo>
                                    <a:lnTo>
                                      <a:pt x="2756" y="1300"/>
                                    </a:lnTo>
                                    <a:close/>
                                    <a:moveTo>
                                      <a:pt x="3580" y="705"/>
                                    </a:moveTo>
                                    <a:cubicBezTo>
                                      <a:pt x="3580" y="679"/>
                                      <a:pt x="3566" y="657"/>
                                      <a:pt x="3545" y="648"/>
                                    </a:cubicBezTo>
                                    <a:cubicBezTo>
                                      <a:pt x="1806" y="1"/>
                                      <a:pt x="1806" y="1"/>
                                      <a:pt x="1806" y="1"/>
                                    </a:cubicBezTo>
                                    <a:cubicBezTo>
                                      <a:pt x="1799" y="0"/>
                                      <a:pt x="1795" y="0"/>
                                      <a:pt x="1790" y="0"/>
                                    </a:cubicBezTo>
                                    <a:cubicBezTo>
                                      <a:pt x="1785" y="0"/>
                                      <a:pt x="1781" y="0"/>
                                      <a:pt x="1774" y="1"/>
                                    </a:cubicBezTo>
                                    <a:cubicBezTo>
                                      <a:pt x="35" y="648"/>
                                      <a:pt x="35" y="648"/>
                                      <a:pt x="35" y="648"/>
                                    </a:cubicBezTo>
                                    <a:cubicBezTo>
                                      <a:pt x="14" y="657"/>
                                      <a:pt x="0" y="679"/>
                                      <a:pt x="0" y="705"/>
                                    </a:cubicBezTo>
                                    <a:cubicBezTo>
                                      <a:pt x="0" y="730"/>
                                      <a:pt x="14" y="753"/>
                                      <a:pt x="35" y="762"/>
                                    </a:cubicBezTo>
                                    <a:cubicBezTo>
                                      <a:pt x="552" y="953"/>
                                      <a:pt x="552" y="953"/>
                                      <a:pt x="552" y="953"/>
                                    </a:cubicBezTo>
                                    <a:cubicBezTo>
                                      <a:pt x="456" y="1112"/>
                                      <a:pt x="409" y="1344"/>
                                      <a:pt x="400" y="1559"/>
                                    </a:cubicBezTo>
                                    <a:cubicBezTo>
                                      <a:pt x="341" y="1599"/>
                                      <a:pt x="299" y="1674"/>
                                      <a:pt x="299" y="1763"/>
                                    </a:cubicBezTo>
                                    <a:cubicBezTo>
                                      <a:pt x="299" y="1845"/>
                                      <a:pt x="334" y="1917"/>
                                      <a:pt x="389" y="1959"/>
                                    </a:cubicBezTo>
                                    <a:cubicBezTo>
                                      <a:pt x="299" y="2754"/>
                                      <a:pt x="299" y="2754"/>
                                      <a:pt x="299" y="2754"/>
                                    </a:cubicBezTo>
                                    <a:cubicBezTo>
                                      <a:pt x="297" y="2771"/>
                                      <a:pt x="302" y="2787"/>
                                      <a:pt x="311" y="2800"/>
                                    </a:cubicBezTo>
                                    <a:cubicBezTo>
                                      <a:pt x="320" y="2813"/>
                                      <a:pt x="334" y="2820"/>
                                      <a:pt x="348" y="2820"/>
                                    </a:cubicBezTo>
                                    <a:cubicBezTo>
                                      <a:pt x="647" y="2820"/>
                                      <a:pt x="647" y="2820"/>
                                      <a:pt x="647" y="2820"/>
                                    </a:cubicBezTo>
                                    <a:cubicBezTo>
                                      <a:pt x="661" y="2820"/>
                                      <a:pt x="675" y="2813"/>
                                      <a:pt x="684" y="2800"/>
                                    </a:cubicBezTo>
                                    <a:cubicBezTo>
                                      <a:pt x="693" y="2787"/>
                                      <a:pt x="698" y="2771"/>
                                      <a:pt x="696" y="2754"/>
                                    </a:cubicBezTo>
                                    <a:cubicBezTo>
                                      <a:pt x="606" y="1959"/>
                                      <a:pt x="606" y="1959"/>
                                      <a:pt x="606" y="1959"/>
                                    </a:cubicBezTo>
                                    <a:cubicBezTo>
                                      <a:pt x="661" y="1917"/>
                                      <a:pt x="696" y="1845"/>
                                      <a:pt x="696" y="1763"/>
                                    </a:cubicBezTo>
                                    <a:cubicBezTo>
                                      <a:pt x="696" y="1676"/>
                                      <a:pt x="657" y="1603"/>
                                      <a:pt x="598" y="1562"/>
                                    </a:cubicBezTo>
                                    <a:cubicBezTo>
                                      <a:pt x="611" y="1314"/>
                                      <a:pt x="673" y="1112"/>
                                      <a:pt x="762" y="1030"/>
                                    </a:cubicBezTo>
                                    <a:cubicBezTo>
                                      <a:pt x="1774" y="1408"/>
                                      <a:pt x="1774" y="1408"/>
                                      <a:pt x="1774" y="1408"/>
                                    </a:cubicBezTo>
                                    <a:cubicBezTo>
                                      <a:pt x="1781" y="1410"/>
                                      <a:pt x="1785" y="1410"/>
                                      <a:pt x="1790" y="1410"/>
                                    </a:cubicBezTo>
                                    <a:cubicBezTo>
                                      <a:pt x="1795" y="1410"/>
                                      <a:pt x="1799" y="1410"/>
                                      <a:pt x="1806" y="1408"/>
                                    </a:cubicBezTo>
                                    <a:cubicBezTo>
                                      <a:pt x="3545" y="762"/>
                                      <a:pt x="3545" y="762"/>
                                      <a:pt x="3545" y="762"/>
                                    </a:cubicBezTo>
                                    <a:cubicBezTo>
                                      <a:pt x="3566" y="753"/>
                                      <a:pt x="3580" y="730"/>
                                      <a:pt x="3580" y="70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E40232" id="Freeform 9" o:spid="_x0000_s1026" style="position:absolute;left:0;text-align:left;margin-left:3.5pt;margin-top:16.6pt;width:19.8pt;height:15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80,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" path="m2756,1300v-891,332,-891,332,-891,332c1840,1641,1815,1645,1790,1645v-25,,-50,-4,-75,-13c824,1300,824,1300,824,1300v-28,580,-28,580,-28,580c783,2139,1242,2350,1790,2350v548,,1007,-211,994,-470l2756,1300xm3580,705v,-26,-14,-48,-35,-57c1806,1,1806,1,1806,1,1799,,1795,,1790,v-5,,-9,,-16,1c35,648,35,648,35,648,14,657,,679,,705v,25,14,48,35,57c552,953,552,953,552,953v-96,159,-143,391,-152,606c341,1599,299,1674,299,1763v,82,35,154,90,196c299,2754,299,2754,299,2754v-2,17,3,33,12,46c320,2813,334,2820,348,2820v299,,299,,299,c661,2820,675,2813,684,2800v9,-13,14,-29,12,-46c606,1959,606,1959,606,1959v55,-42,90,-114,90,-196c696,1676,657,1603,598,1562v13,-248,75,-450,164,-532c1774,1408,1774,1408,1774,1408v7,2,11,2,16,2c1795,1410,1799,1410,1806,1408,3545,762,3545,762,3545,762v21,-9,35,-32,35,-57xe" fillcolor="white [3212]" stroked="f">
                      <v:path arrowok="t" o:connecttype="custom" o:connectlocs="193807,91904;131150,115375;125876,116294;120602,115375;57945,91904;55976,132908;125876,166135;195776,132908;193807,91904;251753,49840;249291,45810;127001,70;125876,0;124751,70;2461,45810;0,49840;2461,53870;38817,67373;28128,110214;21026,124636;27355,138492;21026,194696;21870,197948;24472,199362;45498,199362;48100,197948;48944,194696;42615,138492;48944,124636;42052,110426;53585,72816;124751,99539;125876,99681;127001,99539;249291,53870;251753,49840" o:connectangles="0,0,0,0,0,0,0,0,0,0,0,0,0,0,0,0,0,0,0,0,0,0,0,0,0,0,0,0,0,0,0,0,0,0,0,0" textboxrect="0,0,3580,2820"/>
                      <o:lock v:ext="edit" aspectratio="t"/>
                    </v:shape>
                  </w:pict>
                </mc:Fallback>
              </mc:AlternateContent>
            </w:r>
          </w:p>
          <w:p w:rsidR="0059175A" w:rsidRDefault="0059175A">
            <w:pPr>
              <w:tabs>
                <w:tab w:val="left" w:pos="3436"/>
                <w:tab w:val="left" w:pos="7972"/>
              </w:tabs>
              <w:snapToGrid w:val="0"/>
              <w:spacing w:beforeLines="100" w:before="312" w:line="350" w:lineRule="exact"/>
              <w:rPr>
                <w:rFonts w:asciiTheme="minorEastAsia" w:hAnsiTheme="minorEastAsia"/>
                <w:b/>
                <w:color w:val="C33736"/>
              </w:rPr>
            </w:pPr>
            <w:bookmarkStart w:id="2" w:name="work"/>
          </w:p>
          <w:p w:rsidR="0059175A" w:rsidRDefault="0059175A"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</w:rPr>
            </w:pPr>
          </w:p>
          <w:p w:rsidR="0059175A" w:rsidRDefault="008576B4"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</w:rPr>
            </w:pPr>
            <w:r>
              <w:rPr>
                <w:rFonts w:asciiTheme="minorEastAsia" w:hAnsiTheme="minorEastAsia"/>
                <w:noProof/>
                <w:color w:val="262626" w:themeColor="text1" w:themeTint="D9"/>
              </w:rPr>
              <mc:AlternateContent>
                <mc:Choice Requires="wpg">
                  <w:drawing>
                    <wp:inline distT="0" distB="0" distL="114300" distR="114300">
                      <wp:extent cx="6720840" cy="322580"/>
                      <wp:effectExtent l="0" t="6350" r="3810" b="13970"/>
                      <wp:docPr id="8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2580"/>
                                <a:chOff x="0" y="19050"/>
                                <a:chExt cx="6723052" cy="327787"/>
                              </a:xfrm>
                              <a:effectLst/>
                            </wpg:grpSpPr>
                            <wpg:grpSp>
                              <wpg:cNvPr id="9" name="组合 486"/>
                              <wpg:cNvGrpSpPr/>
                              <wpg:grpSpPr>
                                <a:xfrm>
                                  <a:off x="371475" y="19111"/>
                                  <a:ext cx="6351577" cy="327726"/>
                                  <a:chOff x="238125" y="19111"/>
                                  <a:chExt cx="6352484" cy="327726"/>
                                </a:xfrm>
                                <a:effectLst/>
                              </wpg:grpSpPr>
                              <wps:wsp>
                                <wps:cNvPr id="487" name="文本框 487"/>
                                <wps:cNvSpPr txBox="1"/>
                                <wps:spPr>
                                  <a:xfrm>
                                    <a:off x="238125" y="19111"/>
                                    <a:ext cx="1363989" cy="3277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9175A" w:rsidRDefault="008576B4"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eastAsia="微软雅黑" w:hAnsi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专业技能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488" name="直接连接符 488"/>
                                <wps:cNvCnPr/>
                                <wps:spPr>
                                  <a:xfrm>
                                    <a:off x="1451780" y="187308"/>
                                    <a:ext cx="513882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BFBFBF">
                                        <a:lumMod val="75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489" name="椭圆 3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905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33736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490" name="Freeform 5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57169" y="61777"/>
                                  <a:ext cx="215971" cy="202794"/>
                                </a:xfrm>
                                <a:prstGeom prst="mathPlu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" o:spid="_x0000_s1033" style="width:529.2pt;height:25.4pt;mso-position-horizontal-relative:char;mso-position-vertical-relative:line" coordorigin=",190" coordsize="67230,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">
                      <v:group id="组合 486" o:spid="_x0000_s1034" style="position:absolute;left:3714;top:191;width:63516;height:3277" coordorigin="2381,191" coordsize="63524,3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 id="文本框 487" o:spid="_x0000_s1035" type="#_x0000_t202" style="position:absolute;left:2381;top:191;width:1364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" filled="f" stroked="f" strokeweight=".5pt">
                          <v:textbox style="mso-fit-shape-to-text:t">
                            <w:txbxContent>
                              <w:p w:rsidR="0059175A" w:rsidRDefault="008576B4"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v:textbox>
                        </v:shape>
                        <v:line id="直接连接符 488" o:spid="_x0000_s1036" style="position:absolute;visibility:visible;mso-wrap-style:square" from="14517,1873" to="65906,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" strokecolor="#8f8f8f" strokeweight="1pt">
                          <v:stroke joinstyle="miter"/>
                        </v:line>
                      </v:group>
                      <v:rect id="椭圆 34" o:spid="_x0000_s1037" style="position:absolute;top:190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" fillcolor="#c33736" stroked="f" strokeweight="1pt">
                        <o:lock v:ext="edit" aspectratio="t"/>
                      </v:rect>
                      <v:shape id="Freeform 55" o:spid="_x0000_s1038" style="position:absolute;left:571;top:617;width:2160;height:2028;visibility:visible;mso-wrap-style:square;v-text-anchor:top" coordsize="215971,20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" path="m28627,77548r55510,l84137,26880r47697,l131834,77548r55510,l187344,125246r-55510,l131834,175914r-47697,l84137,125246r-55510,l28627,77548xe" stroked="f">
                        <v:path arrowok="t" o:connecttype="custom" o:connectlocs="28627,77548;84137,77548;84137,26880;131834,26880;131834,77548;187344,77548;187344,125246;131834,125246;131834,175914;84137,175914;84137,125246;28627,125246;28627,77548" o:connectangles="0,0,0,0,0,0,0,0,0,0,0,0,0"/>
                        <o:lock v:ext="edit" aspectratio="t" verticies="t"/>
                      </v:shape>
                      <w10:anchorlock/>
                    </v:group>
                  </w:pict>
                </mc:Fallback>
              </mc:AlternateContent>
            </w:r>
            <w:bookmarkEnd w:id="2"/>
          </w:p>
          <w:p w:rsidR="0059175A" w:rsidRDefault="008576B4">
            <w:pPr>
              <w:pStyle w:val="aa"/>
              <w:tabs>
                <w:tab w:val="left" w:pos="3206"/>
                <w:tab w:val="left" w:pos="5481"/>
              </w:tabs>
              <w:spacing w:before="0" w:beforeAutospacing="0" w:after="0" w:afterAutospacing="0" w:line="500" w:lineRule="exact"/>
              <w:ind w:right="476" w:firstLineChars="200" w:firstLine="480"/>
              <w:rPr>
                <w:rFonts w:ascii="微软雅黑" w:eastAsia="微软雅黑" w:hAnsi="微软雅黑" w:cstheme="minorBidi"/>
                <w:color w:val="000000"/>
              </w:rPr>
            </w:pPr>
            <w:r>
              <w:rPr>
                <w:rFonts w:ascii="微软雅黑" w:eastAsia="微软雅黑" w:hAnsi="微软雅黑" w:cstheme="minorBidi" w:hint="eastAsia"/>
                <w:color w:val="000000"/>
              </w:rPr>
              <w:t>1.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擅长使用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 HTML5+CSS3 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快速构建前端页面，熟悉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 web 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标准，注重语义化和性能优化，熟练使用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 Less 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等预处理器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。</w:t>
            </w:r>
          </w:p>
          <w:p w:rsidR="0059175A" w:rsidRDefault="008576B4">
            <w:pPr>
              <w:pStyle w:val="aa"/>
              <w:tabs>
                <w:tab w:val="left" w:pos="3206"/>
                <w:tab w:val="left" w:pos="5481"/>
              </w:tabs>
              <w:spacing w:before="0" w:beforeAutospacing="0" w:after="0" w:afterAutospacing="0" w:line="500" w:lineRule="exact"/>
              <w:ind w:left="476" w:right="476"/>
              <w:rPr>
                <w:rFonts w:ascii="微软雅黑" w:eastAsia="微软雅黑" w:hAnsi="微软雅黑" w:cstheme="minorBidi"/>
                <w:color w:val="000000"/>
              </w:rPr>
            </w:pPr>
            <w:r>
              <w:rPr>
                <w:rFonts w:ascii="微软雅黑" w:eastAsia="微软雅黑" w:hAnsi="微软雅黑" w:cstheme="minorBidi" w:hint="eastAsia"/>
                <w:color w:val="000000"/>
              </w:rPr>
              <w:t>2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.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熟练使用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Vue.js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、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000000"/>
              </w:rPr>
              <w:t>Vuex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000000"/>
              </w:rPr>
              <w:t>、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Vue-Router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、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000000"/>
              </w:rPr>
              <w:t>vue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000000"/>
              </w:rPr>
              <w:t>-cli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及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UI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组件开发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 Vue 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应用。</w:t>
            </w:r>
          </w:p>
          <w:p w:rsidR="0059175A" w:rsidRDefault="008576B4">
            <w:pPr>
              <w:pStyle w:val="aa"/>
              <w:tabs>
                <w:tab w:val="left" w:pos="3206"/>
                <w:tab w:val="left" w:pos="5481"/>
              </w:tabs>
              <w:spacing w:before="0" w:beforeAutospacing="0" w:after="0" w:afterAutospacing="0" w:line="500" w:lineRule="exact"/>
              <w:ind w:left="476" w:right="476"/>
              <w:rPr>
                <w:rFonts w:ascii="微软雅黑" w:eastAsia="微软雅黑" w:hAnsi="微软雅黑" w:cstheme="minorBidi"/>
                <w:color w:val="000000"/>
              </w:rPr>
            </w:pPr>
            <w:r>
              <w:rPr>
                <w:rFonts w:ascii="微软雅黑" w:eastAsia="微软雅黑" w:hAnsi="微软雅黑" w:cstheme="minorBidi" w:hint="eastAsia"/>
                <w:color w:val="000000"/>
              </w:rPr>
              <w:t>3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.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熟练使用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 React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，以及相关扩展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 Redux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、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React-Router 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开发页面应用。</w:t>
            </w:r>
          </w:p>
          <w:p w:rsidR="0059175A" w:rsidRDefault="008576B4">
            <w:pPr>
              <w:pStyle w:val="aa"/>
              <w:tabs>
                <w:tab w:val="left" w:pos="3206"/>
                <w:tab w:val="left" w:pos="5481"/>
              </w:tabs>
              <w:spacing w:before="0" w:beforeAutospacing="0" w:after="0" w:afterAutospacing="0" w:line="500" w:lineRule="exact"/>
              <w:ind w:left="476" w:right="476"/>
              <w:rPr>
                <w:rFonts w:ascii="微软雅黑" w:eastAsia="微软雅黑" w:hAnsi="微软雅黑" w:cstheme="minorBidi"/>
                <w:color w:val="000000"/>
              </w:rPr>
            </w:pPr>
            <w:r>
              <w:rPr>
                <w:rFonts w:ascii="微软雅黑" w:eastAsia="微软雅黑" w:hAnsi="微软雅黑" w:cstheme="minorBidi" w:hint="eastAsia"/>
                <w:color w:val="000000"/>
              </w:rPr>
              <w:t>4.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精通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 ES6 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新特性，可使用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 ES6 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进行项目开发</w:t>
            </w:r>
            <w:proofErr w:type="gramStart"/>
            <w:r>
              <w:rPr>
                <w:rFonts w:ascii="微软雅黑" w:eastAsia="微软雅黑" w:hAnsi="微软雅黑" w:cstheme="minorBidi" w:hint="eastAsia"/>
                <w:color w:val="000000"/>
              </w:rPr>
              <w:t>幵</w:t>
            </w:r>
            <w:proofErr w:type="gramEnd"/>
            <w:r>
              <w:rPr>
                <w:rFonts w:ascii="微软雅黑" w:eastAsia="微软雅黑" w:hAnsi="微软雅黑" w:cstheme="minorBidi" w:hint="eastAsia"/>
                <w:color w:val="000000"/>
              </w:rPr>
              <w:t>。</w:t>
            </w:r>
          </w:p>
          <w:p w:rsidR="0059175A" w:rsidRDefault="008576B4">
            <w:pPr>
              <w:pStyle w:val="aa"/>
              <w:tabs>
                <w:tab w:val="left" w:pos="3206"/>
                <w:tab w:val="left" w:pos="5481"/>
              </w:tabs>
              <w:spacing w:before="0" w:beforeAutospacing="0" w:after="0" w:afterAutospacing="0" w:line="500" w:lineRule="exact"/>
              <w:ind w:left="476" w:right="476"/>
              <w:rPr>
                <w:rFonts w:ascii="微软雅黑" w:eastAsia="微软雅黑" w:hAnsi="微软雅黑" w:cstheme="minorBidi"/>
                <w:color w:val="000000"/>
              </w:rPr>
            </w:pPr>
            <w:r>
              <w:rPr>
                <w:rFonts w:ascii="微软雅黑" w:eastAsia="微软雅黑" w:hAnsi="微软雅黑" w:cstheme="minorBidi" w:hint="eastAsia"/>
                <w:color w:val="000000"/>
              </w:rPr>
              <w:t>5.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掌握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000000"/>
              </w:rPr>
              <w:t>Javascript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熟悉常见的设计模式，擅长使用面向对象思想进行模块化开发。熟练运用发布订阅模式。掌握多种继承方式，熟练使用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jQuery</w:t>
            </w:r>
          </w:p>
          <w:p w:rsidR="0059175A" w:rsidRDefault="008576B4">
            <w:pPr>
              <w:pStyle w:val="aa"/>
              <w:tabs>
                <w:tab w:val="left" w:pos="3206"/>
                <w:tab w:val="left" w:pos="5481"/>
              </w:tabs>
              <w:spacing w:before="0" w:beforeAutospacing="0" w:after="0" w:afterAutospacing="0" w:line="500" w:lineRule="exact"/>
              <w:ind w:left="476" w:right="476"/>
              <w:rPr>
                <w:rFonts w:ascii="微软雅黑" w:eastAsia="微软雅黑" w:hAnsi="微软雅黑" w:cstheme="minorBidi"/>
                <w:color w:val="000000"/>
              </w:rPr>
            </w:pPr>
            <w:r>
              <w:rPr>
                <w:rFonts w:ascii="微软雅黑" w:eastAsia="微软雅黑" w:hAnsi="微软雅黑" w:cstheme="minorBidi" w:hint="eastAsia"/>
                <w:color w:val="000000"/>
              </w:rPr>
              <w:t>6.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熟悉正则使用，掌握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AJAX 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获取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 JSON 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等格式数据，实现页面的异步加载，完成前后台数据交互，并可通过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 JSONP 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等跨域方式实现跨域传输，熟练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000000"/>
              </w:rPr>
              <w:t>axios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000000"/>
              </w:rPr>
              <w:t>请求方式。了解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HTTP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协议。</w:t>
            </w:r>
          </w:p>
          <w:p w:rsidR="0059175A" w:rsidRDefault="008576B4">
            <w:pPr>
              <w:pStyle w:val="aa"/>
              <w:tabs>
                <w:tab w:val="left" w:pos="3206"/>
                <w:tab w:val="left" w:pos="5481"/>
              </w:tabs>
              <w:spacing w:before="0" w:beforeAutospacing="0" w:after="0" w:afterAutospacing="0" w:line="500" w:lineRule="exact"/>
              <w:ind w:left="476" w:right="476"/>
              <w:rPr>
                <w:rFonts w:ascii="微软雅黑" w:eastAsia="微软雅黑" w:hAnsi="微软雅黑" w:cstheme="minorBidi"/>
                <w:color w:val="000000"/>
              </w:rPr>
            </w:pPr>
            <w:r>
              <w:rPr>
                <w:rFonts w:ascii="微软雅黑" w:eastAsia="微软雅黑" w:hAnsi="微软雅黑" w:cstheme="minorBidi" w:hint="eastAsia"/>
                <w:color w:val="000000"/>
              </w:rPr>
              <w:t>7.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了解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000000"/>
              </w:rPr>
              <w:t>Node.js+Express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框架，可以进行服务器搭建，以及数据接口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(API)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编写；</w:t>
            </w:r>
          </w:p>
          <w:p w:rsidR="0059175A" w:rsidRDefault="008576B4">
            <w:pPr>
              <w:pStyle w:val="aa"/>
              <w:tabs>
                <w:tab w:val="left" w:pos="3206"/>
                <w:tab w:val="left" w:pos="5481"/>
              </w:tabs>
              <w:spacing w:before="0" w:beforeAutospacing="0" w:after="0" w:afterAutospacing="0" w:line="500" w:lineRule="exact"/>
              <w:ind w:left="476" w:right="476"/>
              <w:rPr>
                <w:rFonts w:ascii="微软雅黑" w:eastAsia="微软雅黑" w:hAnsi="微软雅黑" w:cstheme="minorBidi"/>
                <w:color w:val="000000"/>
              </w:rPr>
            </w:pPr>
            <w:r>
              <w:rPr>
                <w:rFonts w:ascii="微软雅黑" w:eastAsia="微软雅黑" w:hAnsi="微软雅黑" w:cstheme="minorBidi" w:hint="eastAsia"/>
                <w:color w:val="000000"/>
              </w:rPr>
              <w:t>8.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拥有良好的代码规范，命名规范，结构清晰，逻辑性强，注重语义化和性能优化，熟练使用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git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>，以及团队合作。</w:t>
            </w:r>
          </w:p>
          <w:p w:rsidR="0059175A" w:rsidRDefault="0059175A">
            <w:pPr>
              <w:snapToGrid w:val="0"/>
              <w:spacing w:beforeLines="200" w:before="624" w:line="350" w:lineRule="exact"/>
              <w:rPr>
                <w:rFonts w:asciiTheme="minorEastAsia" w:hAnsiTheme="minorEastAsia"/>
                <w:color w:val="262626" w:themeColor="text1" w:themeTint="D9"/>
              </w:rPr>
            </w:pPr>
          </w:p>
          <w:p w:rsidR="0059175A" w:rsidRDefault="008576B4">
            <w:pPr>
              <w:snapToGrid w:val="0"/>
              <w:spacing w:beforeLines="200" w:before="624" w:line="350" w:lineRule="exact"/>
              <w:rPr>
                <w:rFonts w:asciiTheme="minorEastAsia" w:hAnsiTheme="minorEastAsia"/>
                <w:color w:val="262626" w:themeColor="text1" w:themeTint="D9"/>
              </w:rPr>
            </w:pPr>
            <w:r>
              <w:rPr>
                <w:rFonts w:asciiTheme="minorEastAsia" w:hAnsiTheme="minorEastAsia"/>
                <w:noProof/>
                <w:color w:val="262626" w:themeColor="text1" w:themeTint="D9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3810" b="17780"/>
                      <wp:docPr id="62" name="组合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250"/>
                                <a:chOff x="0" y="19050"/>
                                <a:chExt cx="6723052" cy="326460"/>
                              </a:xfrm>
                            </wpg:grpSpPr>
                            <wpg:grpSp>
                              <wpg:cNvPr id="63" name="组合 27"/>
                              <wpg:cNvGrpSpPr/>
                              <wpg:grpSpPr>
                                <a:xfrm>
                                  <a:off x="371475" y="19120"/>
                                  <a:ext cx="6351577" cy="326390"/>
                                  <a:chOff x="238125" y="19120"/>
                                  <a:chExt cx="6352484" cy="326390"/>
                                </a:xfrm>
                              </wpg:grpSpPr>
                              <wps:wsp>
                                <wps:cNvPr id="64" name="文本框 28"/>
                                <wps:cNvSpPr txBox="1"/>
                                <wps:spPr>
                                  <a:xfrm>
                                    <a:off x="238125" y="19120"/>
                                    <a:ext cx="1047900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175A" w:rsidRDefault="008576B4"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eastAsia="微软雅黑" w:hAnsi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工作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经历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65" name="直接连接符 29"/>
                                <wps:cNvCnPr/>
                                <wps:spPr>
                                  <a:xfrm>
                                    <a:off x="1189838" y="187332"/>
                                    <a:ext cx="5400771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6" name="组合 30"/>
                              <wpg:cNvGrpSpPr/>
                              <wpg:grpSpPr>
                                <a:xfrm>
                                  <a:off x="0" y="19050"/>
                                  <a:ext cx="323850" cy="323850"/>
                                  <a:chOff x="0" y="0"/>
                                  <a:chExt cx="323850" cy="323850"/>
                                </a:xfrm>
                              </wpg:grpSpPr>
                              <wps:wsp>
                                <wps:cNvPr id="31" name="椭圆 3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0"/>
                                    <a:ext cx="3238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7" name="Freeform 19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76200" y="57150"/>
                                    <a:ext cx="180000" cy="180000"/>
                                  </a:xfrm>
                                  <a:custGeom>
                                    <a:avLst/>
                                    <a:gdLst>
                                      <a:gd name="T0" fmla="*/ 409 w 447"/>
                                      <a:gd name="T1" fmla="*/ 257 h 447"/>
                                      <a:gd name="T2" fmla="*/ 252 w 447"/>
                                      <a:gd name="T3" fmla="*/ 284 h 447"/>
                                      <a:gd name="T4" fmla="*/ 245 w 447"/>
                                      <a:gd name="T5" fmla="*/ 293 h 447"/>
                                      <a:gd name="T6" fmla="*/ 224 w 447"/>
                                      <a:gd name="T7" fmla="*/ 301 h 447"/>
                                      <a:gd name="T8" fmla="*/ 203 w 447"/>
                                      <a:gd name="T9" fmla="*/ 292 h 447"/>
                                      <a:gd name="T10" fmla="*/ 197 w 447"/>
                                      <a:gd name="T11" fmla="*/ 284 h 447"/>
                                      <a:gd name="T12" fmla="*/ 196 w 447"/>
                                      <a:gd name="T13" fmla="*/ 284 h 447"/>
                                      <a:gd name="T14" fmla="*/ 3 w 447"/>
                                      <a:gd name="T15" fmla="*/ 238 h 447"/>
                                      <a:gd name="T16" fmla="*/ 0 w 447"/>
                                      <a:gd name="T17" fmla="*/ 237 h 447"/>
                                      <a:gd name="T18" fmla="*/ 0 w 447"/>
                                      <a:gd name="T19" fmla="*/ 236 h 447"/>
                                      <a:gd name="T20" fmla="*/ 0 w 447"/>
                                      <a:gd name="T21" fmla="*/ 407 h 447"/>
                                      <a:gd name="T22" fmla="*/ 41 w 447"/>
                                      <a:gd name="T23" fmla="*/ 447 h 447"/>
                                      <a:gd name="T24" fmla="*/ 407 w 447"/>
                                      <a:gd name="T25" fmla="*/ 447 h 447"/>
                                      <a:gd name="T26" fmla="*/ 447 w 447"/>
                                      <a:gd name="T27" fmla="*/ 407 h 447"/>
                                      <a:gd name="T28" fmla="*/ 447 w 447"/>
                                      <a:gd name="T29" fmla="*/ 237 h 447"/>
                                      <a:gd name="T30" fmla="*/ 447 w 447"/>
                                      <a:gd name="T31" fmla="*/ 237 h 447"/>
                                      <a:gd name="T32" fmla="*/ 409 w 447"/>
                                      <a:gd name="T33" fmla="*/ 257 h 447"/>
                                      <a:gd name="T34" fmla="*/ 407 w 447"/>
                                      <a:gd name="T35" fmla="*/ 77 h 447"/>
                                      <a:gd name="T36" fmla="*/ 344 w 447"/>
                                      <a:gd name="T37" fmla="*/ 77 h 447"/>
                                      <a:gd name="T38" fmla="*/ 344 w 447"/>
                                      <a:gd name="T39" fmla="*/ 28 h 447"/>
                                      <a:gd name="T40" fmla="*/ 320 w 447"/>
                                      <a:gd name="T41" fmla="*/ 0 h 447"/>
                                      <a:gd name="T42" fmla="*/ 127 w 447"/>
                                      <a:gd name="T43" fmla="*/ 0 h 447"/>
                                      <a:gd name="T44" fmla="*/ 104 w 447"/>
                                      <a:gd name="T45" fmla="*/ 28 h 447"/>
                                      <a:gd name="T46" fmla="*/ 104 w 447"/>
                                      <a:gd name="T47" fmla="*/ 77 h 447"/>
                                      <a:gd name="T48" fmla="*/ 41 w 447"/>
                                      <a:gd name="T49" fmla="*/ 77 h 447"/>
                                      <a:gd name="T50" fmla="*/ 0 w 447"/>
                                      <a:gd name="T51" fmla="*/ 118 h 447"/>
                                      <a:gd name="T52" fmla="*/ 0 w 447"/>
                                      <a:gd name="T53" fmla="*/ 188 h 447"/>
                                      <a:gd name="T54" fmla="*/ 0 w 447"/>
                                      <a:gd name="T55" fmla="*/ 189 h 447"/>
                                      <a:gd name="T56" fmla="*/ 20 w 447"/>
                                      <a:gd name="T57" fmla="*/ 213 h 447"/>
                                      <a:gd name="T58" fmla="*/ 197 w 447"/>
                                      <a:gd name="T59" fmla="*/ 253 h 447"/>
                                      <a:gd name="T60" fmla="*/ 199 w 447"/>
                                      <a:gd name="T61" fmla="*/ 253 h 447"/>
                                      <a:gd name="T62" fmla="*/ 203 w 447"/>
                                      <a:gd name="T63" fmla="*/ 248 h 447"/>
                                      <a:gd name="T64" fmla="*/ 224 w 447"/>
                                      <a:gd name="T65" fmla="*/ 239 h 447"/>
                                      <a:gd name="T66" fmla="*/ 245 w 447"/>
                                      <a:gd name="T67" fmla="*/ 248 h 447"/>
                                      <a:gd name="T68" fmla="*/ 250 w 447"/>
                                      <a:gd name="T69" fmla="*/ 253 h 447"/>
                                      <a:gd name="T70" fmla="*/ 398 w 447"/>
                                      <a:gd name="T71" fmla="*/ 228 h 447"/>
                                      <a:gd name="T72" fmla="*/ 437 w 447"/>
                                      <a:gd name="T73" fmla="*/ 206 h 447"/>
                                      <a:gd name="T74" fmla="*/ 447 w 447"/>
                                      <a:gd name="T75" fmla="*/ 193 h 447"/>
                                      <a:gd name="T76" fmla="*/ 447 w 447"/>
                                      <a:gd name="T77" fmla="*/ 192 h 447"/>
                                      <a:gd name="T78" fmla="*/ 447 w 447"/>
                                      <a:gd name="T79" fmla="*/ 118 h 447"/>
                                      <a:gd name="T80" fmla="*/ 407 w 447"/>
                                      <a:gd name="T81" fmla="*/ 77 h 447"/>
                                      <a:gd name="T82" fmla="*/ 298 w 447"/>
                                      <a:gd name="T83" fmla="*/ 77 h 447"/>
                                      <a:gd name="T84" fmla="*/ 150 w 447"/>
                                      <a:gd name="T85" fmla="*/ 77 h 447"/>
                                      <a:gd name="T86" fmla="*/ 150 w 447"/>
                                      <a:gd name="T87" fmla="*/ 50 h 447"/>
                                      <a:gd name="T88" fmla="*/ 157 w 447"/>
                                      <a:gd name="T89" fmla="*/ 43 h 447"/>
                                      <a:gd name="T90" fmla="*/ 291 w 447"/>
                                      <a:gd name="T91" fmla="*/ 43 h 447"/>
                                      <a:gd name="T92" fmla="*/ 298 w 447"/>
                                      <a:gd name="T93" fmla="*/ 50 h 447"/>
                                      <a:gd name="T94" fmla="*/ 298 w 447"/>
                                      <a:gd name="T95" fmla="*/ 77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</a:cxnLst>
                                    <a:rect l="0" t="0" r="r" b="b"/>
                                    <a:pathLst>
                                      <a:path w="447" h="447">
                                        <a:moveTo>
                                          <a:pt x="409" y="257"/>
                                        </a:moveTo>
                                        <a:cubicBezTo>
                                          <a:pt x="369" y="272"/>
                                          <a:pt x="313" y="282"/>
                                          <a:pt x="252" y="284"/>
                                        </a:cubicBezTo>
                                        <a:cubicBezTo>
                                          <a:pt x="250" y="287"/>
                                          <a:pt x="248" y="290"/>
                                          <a:pt x="245" y="293"/>
                                        </a:cubicBezTo>
                                        <a:cubicBezTo>
                                          <a:pt x="240" y="298"/>
                                          <a:pt x="232" y="301"/>
                                          <a:pt x="224" y="301"/>
                                        </a:cubicBezTo>
                                        <a:cubicBezTo>
                                          <a:pt x="216" y="301"/>
                                          <a:pt x="209" y="298"/>
                                          <a:pt x="203" y="292"/>
                                        </a:cubicBezTo>
                                        <a:cubicBezTo>
                                          <a:pt x="200" y="290"/>
                                          <a:pt x="198" y="287"/>
                                          <a:pt x="197" y="284"/>
                                        </a:cubicBezTo>
                                        <a:cubicBezTo>
                                          <a:pt x="196" y="284"/>
                                          <a:pt x="196" y="284"/>
                                          <a:pt x="196" y="284"/>
                                        </a:cubicBezTo>
                                        <a:cubicBezTo>
                                          <a:pt x="110" y="281"/>
                                          <a:pt x="40" y="264"/>
                                          <a:pt x="3" y="238"/>
                                        </a:cubicBezTo>
                                        <a:cubicBezTo>
                                          <a:pt x="2" y="238"/>
                                          <a:pt x="1" y="237"/>
                                          <a:pt x="0" y="237"/>
                                        </a:cubicBezTo>
                                        <a:cubicBezTo>
                                          <a:pt x="0" y="236"/>
                                          <a:pt x="0" y="236"/>
                                          <a:pt x="0" y="236"/>
                                        </a:cubicBezTo>
                                        <a:cubicBezTo>
                                          <a:pt x="0" y="407"/>
                                          <a:pt x="0" y="407"/>
                                          <a:pt x="0" y="407"/>
                                        </a:cubicBezTo>
                                        <a:cubicBezTo>
                                          <a:pt x="0" y="429"/>
                                          <a:pt x="18" y="447"/>
                                          <a:pt x="41" y="447"/>
                                        </a:cubicBezTo>
                                        <a:cubicBezTo>
                                          <a:pt x="407" y="447"/>
                                          <a:pt x="407" y="447"/>
                                          <a:pt x="407" y="447"/>
                                        </a:cubicBezTo>
                                        <a:cubicBezTo>
                                          <a:pt x="429" y="447"/>
                                          <a:pt x="447" y="429"/>
                                          <a:pt x="447" y="407"/>
                                        </a:cubicBezTo>
                                        <a:cubicBezTo>
                                          <a:pt x="447" y="237"/>
                                          <a:pt x="447" y="237"/>
                                          <a:pt x="447" y="237"/>
                                        </a:cubicBezTo>
                                        <a:cubicBezTo>
                                          <a:pt x="447" y="237"/>
                                          <a:pt x="447" y="237"/>
                                          <a:pt x="447" y="237"/>
                                        </a:cubicBezTo>
                                        <a:cubicBezTo>
                                          <a:pt x="437" y="245"/>
                                          <a:pt x="424" y="251"/>
                                          <a:pt x="409" y="257"/>
                                        </a:cubicBezTo>
                                        <a:close/>
                                        <a:moveTo>
                                          <a:pt x="407" y="77"/>
                                        </a:moveTo>
                                        <a:cubicBezTo>
                                          <a:pt x="344" y="77"/>
                                          <a:pt x="344" y="77"/>
                                          <a:pt x="344" y="77"/>
                                        </a:cubicBezTo>
                                        <a:cubicBezTo>
                                          <a:pt x="344" y="28"/>
                                          <a:pt x="344" y="28"/>
                                          <a:pt x="344" y="28"/>
                                        </a:cubicBezTo>
                                        <a:cubicBezTo>
                                          <a:pt x="344" y="14"/>
                                          <a:pt x="333" y="3"/>
                                          <a:pt x="320" y="0"/>
                                        </a:cubicBezTo>
                                        <a:cubicBezTo>
                                          <a:pt x="127" y="0"/>
                                          <a:pt x="127" y="0"/>
                                          <a:pt x="127" y="0"/>
                                        </a:cubicBezTo>
                                        <a:cubicBezTo>
                                          <a:pt x="114" y="3"/>
                                          <a:pt x="104" y="14"/>
                                          <a:pt x="104" y="28"/>
                                        </a:cubicBezTo>
                                        <a:cubicBezTo>
                                          <a:pt x="104" y="77"/>
                                          <a:pt x="104" y="77"/>
                                          <a:pt x="104" y="77"/>
                                        </a:cubicBezTo>
                                        <a:cubicBezTo>
                                          <a:pt x="41" y="77"/>
                                          <a:pt x="41" y="77"/>
                                          <a:pt x="41" y="77"/>
                                        </a:cubicBezTo>
                                        <a:cubicBezTo>
                                          <a:pt x="18" y="77"/>
                                          <a:pt x="0" y="96"/>
                                          <a:pt x="0" y="118"/>
                                        </a:cubicBezTo>
                                        <a:cubicBezTo>
                                          <a:pt x="0" y="188"/>
                                          <a:pt x="0" y="188"/>
                                          <a:pt x="0" y="188"/>
                                        </a:cubicBezTo>
                                        <a:cubicBezTo>
                                          <a:pt x="0" y="189"/>
                                          <a:pt x="0" y="189"/>
                                          <a:pt x="0" y="189"/>
                                        </a:cubicBezTo>
                                        <a:cubicBezTo>
                                          <a:pt x="2" y="197"/>
                                          <a:pt x="9" y="205"/>
                                          <a:pt x="20" y="213"/>
                                        </a:cubicBezTo>
                                        <a:cubicBezTo>
                                          <a:pt x="52" y="235"/>
                                          <a:pt x="118" y="250"/>
                                          <a:pt x="197" y="253"/>
                                        </a:cubicBezTo>
                                        <a:cubicBezTo>
                                          <a:pt x="197" y="253"/>
                                          <a:pt x="198" y="253"/>
                                          <a:pt x="199" y="253"/>
                                        </a:cubicBezTo>
                                        <a:cubicBezTo>
                                          <a:pt x="200" y="251"/>
                                          <a:pt x="201" y="249"/>
                                          <a:pt x="203" y="248"/>
                                        </a:cubicBezTo>
                                        <a:cubicBezTo>
                                          <a:pt x="209" y="242"/>
                                          <a:pt x="216" y="239"/>
                                          <a:pt x="224" y="239"/>
                                        </a:cubicBezTo>
                                        <a:cubicBezTo>
                                          <a:pt x="233" y="239"/>
                                          <a:pt x="240" y="242"/>
                                          <a:pt x="245" y="248"/>
                                        </a:cubicBezTo>
                                        <a:cubicBezTo>
                                          <a:pt x="247" y="250"/>
                                          <a:pt x="248" y="251"/>
                                          <a:pt x="250" y="253"/>
                                        </a:cubicBezTo>
                                        <a:cubicBezTo>
                                          <a:pt x="308" y="251"/>
                                          <a:pt x="361" y="242"/>
                                          <a:pt x="398" y="228"/>
                                        </a:cubicBezTo>
                                        <a:cubicBezTo>
                                          <a:pt x="416" y="222"/>
                                          <a:pt x="429" y="214"/>
                                          <a:pt x="437" y="206"/>
                                        </a:cubicBezTo>
                                        <a:cubicBezTo>
                                          <a:pt x="442" y="202"/>
                                          <a:pt x="445" y="197"/>
                                          <a:pt x="447" y="193"/>
                                        </a:cubicBezTo>
                                        <a:cubicBezTo>
                                          <a:pt x="447" y="192"/>
                                          <a:pt x="447" y="192"/>
                                          <a:pt x="447" y="192"/>
                                        </a:cubicBezTo>
                                        <a:cubicBezTo>
                                          <a:pt x="447" y="118"/>
                                          <a:pt x="447" y="118"/>
                                          <a:pt x="447" y="118"/>
                                        </a:cubicBezTo>
                                        <a:cubicBezTo>
                                          <a:pt x="447" y="96"/>
                                          <a:pt x="429" y="77"/>
                                          <a:pt x="407" y="77"/>
                                        </a:cubicBezTo>
                                        <a:close/>
                                        <a:moveTo>
                                          <a:pt x="298" y="77"/>
                                        </a:moveTo>
                                        <a:cubicBezTo>
                                          <a:pt x="150" y="77"/>
                                          <a:pt x="150" y="77"/>
                                          <a:pt x="150" y="77"/>
                                        </a:cubicBezTo>
                                        <a:cubicBezTo>
                                          <a:pt x="150" y="50"/>
                                          <a:pt x="150" y="50"/>
                                          <a:pt x="150" y="50"/>
                                        </a:cubicBezTo>
                                        <a:cubicBezTo>
                                          <a:pt x="150" y="46"/>
                                          <a:pt x="153" y="43"/>
                                          <a:pt x="157" y="43"/>
                                        </a:cubicBezTo>
                                        <a:cubicBezTo>
                                          <a:pt x="291" y="43"/>
                                          <a:pt x="291" y="43"/>
                                          <a:pt x="291" y="43"/>
                                        </a:cubicBezTo>
                                        <a:cubicBezTo>
                                          <a:pt x="295" y="43"/>
                                          <a:pt x="298" y="46"/>
                                          <a:pt x="298" y="50"/>
                                        </a:cubicBezTo>
                                        <a:lnTo>
                                          <a:pt x="298" y="7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62" o:spid="_x0000_s1039" style="width:529.2pt;height:25.6pt;mso-position-horizontal-relative:char;mso-position-vertical-relative:line" coordorigin=",190" coordsize="67230,3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">
                      <v:group id="组合 27" o:spid="_x0000_s1040" style="position:absolute;left:3714;top:191;width:63516;height:3264" coordorigin="2381,191" coordsize="63524,3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shape id="文本框 28" o:spid="_x0000_s1041" type="#_x0000_t202" style="position:absolute;left:2381;top:191;width:10479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" filled="f" stroked="f" strokeweight=".5pt">
                          <v:textbox style="mso-fit-shape-to-text:t">
                            <w:txbxContent>
                              <w:p w:rsidR="0059175A" w:rsidRDefault="008576B4"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v:textbox>
                        </v:shape>
                        <v:line id="直接连接符 29" o:spid="_x0000_s1042" style="position:absolute;visibility:visible;mso-wrap-style:square" from="11898,1873" to="65906,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" strokecolor="#bfbfbf [2412]" strokeweight="1pt">
                          <v:stroke joinstyle="miter"/>
                        </v:line>
                      </v:group>
                      <v:group id="组合 30" o:spid="_x0000_s1043" style="position:absolute;top:190;width:3238;height:3239" coordsize="3238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<v:rect id="椭圆 34" o:spid="_x0000_s1044" style="position:absolute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" fillcolor="#c33736" stroked="f" strokeweight="1pt">
                          <o:lock v:ext="edit" aspectratio="t"/>
                        </v:rect>
                        <v:shape id="Freeform 19" o:spid="_x0000_s1045" style="position:absolute;left:76200;top:57150;width:180000;height:180000;visibility:visible;mso-wrap-style:square;v-text-anchor:top" coordsize="447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" path="m409,257v-40,15,-96,25,-157,27c250,287,248,290,245,293v-5,5,-13,8,-21,8c216,301,209,298,203,292v-3,-2,-5,-5,-6,-8c196,284,196,284,196,284,110,281,40,264,3,238v-1,,-2,-1,-3,-1c,236,,236,,236,,407,,407,,407v,22,18,40,41,40c407,447,407,447,407,447v22,,40,-18,40,-40c447,237,447,237,447,237v,,,,,c437,245,424,251,409,257xm407,77v-63,,-63,,-63,c344,28,344,28,344,28,344,14,333,3,320,,127,,127,,127,,114,3,104,14,104,28v,49,,49,,49c41,77,41,77,41,77,18,77,,96,,118v,70,,70,,70c,189,,189,,189v2,8,9,16,20,24c52,235,118,250,197,253v,,1,,2,c200,251,201,249,203,248v6,-6,13,-9,21,-9c233,239,240,242,245,248v2,2,3,3,5,5c308,251,361,242,398,228v18,-6,31,-14,39,-22c442,202,445,197,447,193v,-1,,-1,,-1c447,118,447,118,447,118,447,96,429,77,407,77xm298,77v-148,,-148,,-148,c150,50,150,50,150,50v,-4,3,-7,7,-7c291,43,291,43,291,43v4,,7,3,7,7l298,77xe" fillcolor="white [3212]" stroked="f">
                          <v:path arrowok="t" o:connecttype="custom" o:connectlocs="164698,103490;101477,114362;98658,117987;90201,121208;81745,117584;79329,114362;78926,114362;1208,95839;0,95436;0,95034;0,163893;16510,180000;163893,180000;180000,163893;180000,95436;180000,95436;164698,103490;163893,31007;138523,31007;138523,11275;128859,0;51141,0;41879,11275;41879,31007;16510,31007;0,47517;0,75705;0,76107;8054,85772;79329,101879;80134,101879;81745,99866;90201,96242;98658,99866;100671,101879;160268,91812;175973,82953;180000,77718;180000,77315;180000,47517;163893,31007;120000,31007;60403,31007;60403,20134;63221,17315;117181,17315;120000,20134;120000,31007" o:connectangles="0,0,0,0,0,0,0,0,0,0,0,0,0,0,0,0,0,0,0,0,0,0,0,0,0,0,0,0,0,0,0,0,0,0,0,0,0,0,0,0,0,0,0,0,0,0,0,0"/>
                          <o:lock v:ext="edit" aspectratio="t" verticies="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59175A" w:rsidRDefault="008576B4">
            <w:pPr>
              <w:tabs>
                <w:tab w:val="left" w:pos="3436"/>
                <w:tab w:val="left" w:pos="7972"/>
              </w:tabs>
              <w:snapToGrid w:val="0"/>
              <w:spacing w:beforeLines="100" w:before="312" w:line="350" w:lineRule="exact"/>
              <w:rPr>
                <w:rFonts w:asciiTheme="minorEastAsia" w:hAnsiTheme="minorEastAsia"/>
                <w:b/>
                <w:color w:val="C33736"/>
              </w:rPr>
            </w:pPr>
            <w:r>
              <w:rPr>
                <w:rFonts w:asciiTheme="minorEastAsia" w:hAnsiTheme="minorEastAsia"/>
                <w:b/>
                <w:color w:val="C33736"/>
              </w:rPr>
              <w:t>2017.0</w:t>
            </w:r>
            <w:r>
              <w:rPr>
                <w:rFonts w:asciiTheme="minorEastAsia" w:hAnsiTheme="minorEastAsia" w:hint="eastAsia"/>
                <w:b/>
                <w:color w:val="C33736"/>
              </w:rPr>
              <w:t>9</w:t>
            </w:r>
            <w:r>
              <w:rPr>
                <w:rFonts w:asciiTheme="minorEastAsia" w:hAnsiTheme="minorEastAsia"/>
                <w:b/>
                <w:color w:val="C33736"/>
              </w:rPr>
              <w:t>-</w:t>
            </w:r>
            <w:r>
              <w:rPr>
                <w:rFonts w:asciiTheme="minorEastAsia" w:hAnsiTheme="minorEastAsia" w:hint="eastAsia"/>
                <w:b/>
                <w:color w:val="C33736"/>
              </w:rPr>
              <w:t>-</w:t>
            </w:r>
            <w:r>
              <w:rPr>
                <w:rFonts w:asciiTheme="minorEastAsia" w:hAnsiTheme="minorEastAsia"/>
                <w:b/>
                <w:color w:val="C33736"/>
              </w:rPr>
              <w:t>201</w:t>
            </w:r>
            <w:r>
              <w:rPr>
                <w:rFonts w:asciiTheme="minorEastAsia" w:hAnsiTheme="minorEastAsia" w:hint="eastAsia"/>
                <w:b/>
                <w:color w:val="C33736"/>
              </w:rPr>
              <w:t>8</w:t>
            </w:r>
            <w:r>
              <w:rPr>
                <w:rFonts w:asciiTheme="minorEastAsia" w:hAnsiTheme="minorEastAsia"/>
                <w:b/>
                <w:color w:val="C33736"/>
              </w:rPr>
              <w:t>.</w:t>
            </w:r>
            <w:r>
              <w:rPr>
                <w:rFonts w:asciiTheme="minorEastAsia" w:hAnsiTheme="minorEastAsia" w:hint="eastAsia"/>
                <w:b/>
                <w:color w:val="C33736"/>
              </w:rPr>
              <w:t>11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asciiTheme="minorEastAsia" w:hAnsiTheme="minorEastAsia" w:hint="eastAsia"/>
                <w:b/>
                <w:color w:val="C33736"/>
              </w:rPr>
              <w:t>北京企名片科技有限公司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b/>
                <w:color w:val="C33736"/>
              </w:rPr>
              <w:t>前端开发工程师</w:t>
            </w:r>
          </w:p>
          <w:p w:rsidR="0059175A" w:rsidRDefault="008576B4">
            <w:pPr>
              <w:tabs>
                <w:tab w:val="left" w:pos="3436"/>
                <w:tab w:val="left" w:pos="7972"/>
              </w:tabs>
              <w:snapToGrid w:val="0"/>
              <w:spacing w:beforeLines="100" w:before="312" w:line="350" w:lineRule="exact"/>
              <w:rPr>
                <w:rFonts w:asciiTheme="minorEastAsia" w:hAnsiTheme="minorEastAsia"/>
                <w:b/>
                <w:color w:val="C33736"/>
              </w:rPr>
            </w:pPr>
            <w:r>
              <w:rPr>
                <w:rFonts w:asciiTheme="minorEastAsia" w:hAnsiTheme="minorEastAsia"/>
                <w:b/>
                <w:color w:val="C33736"/>
              </w:rPr>
              <w:t>201</w:t>
            </w:r>
            <w:r>
              <w:rPr>
                <w:rFonts w:asciiTheme="minorEastAsia" w:hAnsiTheme="minorEastAsia" w:hint="eastAsia"/>
                <w:b/>
                <w:color w:val="C33736"/>
              </w:rPr>
              <w:t>6</w:t>
            </w:r>
            <w:r>
              <w:rPr>
                <w:rFonts w:asciiTheme="minorEastAsia" w:hAnsiTheme="minorEastAsia"/>
                <w:b/>
                <w:color w:val="C33736"/>
              </w:rPr>
              <w:t>.</w:t>
            </w:r>
            <w:r>
              <w:rPr>
                <w:rFonts w:asciiTheme="minorEastAsia" w:hAnsiTheme="minorEastAsia" w:hint="eastAsia"/>
                <w:b/>
                <w:color w:val="C33736"/>
              </w:rPr>
              <w:t>09</w:t>
            </w:r>
            <w:r>
              <w:rPr>
                <w:rFonts w:asciiTheme="minorEastAsia" w:hAnsiTheme="minorEastAsia" w:hint="eastAsia"/>
                <w:b/>
                <w:color w:val="C33736"/>
              </w:rPr>
              <w:t>--</w:t>
            </w:r>
            <w:r>
              <w:rPr>
                <w:rFonts w:asciiTheme="minorEastAsia" w:hAnsiTheme="minorEastAsia"/>
                <w:b/>
                <w:color w:val="C33736"/>
              </w:rPr>
              <w:t>2017.</w:t>
            </w:r>
            <w:r>
              <w:rPr>
                <w:rFonts w:asciiTheme="minorEastAsia" w:hAnsiTheme="minorEastAsia" w:hint="eastAsia"/>
                <w:b/>
                <w:color w:val="C33736"/>
              </w:rPr>
              <w:t>0</w:t>
            </w:r>
            <w:r>
              <w:rPr>
                <w:rFonts w:asciiTheme="minorEastAsia" w:hAnsiTheme="minorEastAsia" w:hint="eastAsia"/>
                <w:b/>
                <w:color w:val="C33736"/>
              </w:rPr>
              <w:t>9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asciiTheme="minorEastAsia" w:hAnsiTheme="minorEastAsia" w:hint="eastAsia"/>
                <w:b/>
                <w:color w:val="C33736"/>
              </w:rPr>
              <w:t>北京美科思远环境</w:t>
            </w:r>
            <w:r>
              <w:rPr>
                <w:rFonts w:asciiTheme="minorEastAsia" w:hAnsiTheme="minorEastAsia" w:hint="eastAsia"/>
                <w:b/>
                <w:color w:val="C33736"/>
              </w:rPr>
              <w:t>科技有限公司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asciiTheme="minorEastAsia" w:hAnsiTheme="minorEastAsia" w:hint="eastAsia"/>
                <w:b/>
                <w:color w:val="C33736"/>
              </w:rPr>
              <w:t>前端开发工程师</w:t>
            </w:r>
          </w:p>
          <w:p w:rsidR="0059175A" w:rsidRDefault="0059175A">
            <w:pPr>
              <w:tabs>
                <w:tab w:val="left" w:pos="3436"/>
                <w:tab w:val="left" w:pos="7972"/>
              </w:tabs>
              <w:snapToGrid w:val="0"/>
              <w:spacing w:beforeLines="100" w:before="312" w:line="350" w:lineRule="exact"/>
              <w:rPr>
                <w:rFonts w:asciiTheme="minorEastAsia" w:hAnsiTheme="minorEastAsia"/>
                <w:b/>
                <w:color w:val="C33736"/>
              </w:rPr>
            </w:pPr>
          </w:p>
          <w:p w:rsidR="0059175A" w:rsidRDefault="008576B4">
            <w:pPr>
              <w:snapToGrid w:val="0"/>
              <w:spacing w:beforeLines="200" w:before="624" w:line="350" w:lineRule="exact"/>
              <w:rPr>
                <w:rFonts w:asciiTheme="minorEastAsia" w:hAnsiTheme="minorEastAsia"/>
                <w:b/>
                <w:color w:val="C33736"/>
              </w:rPr>
            </w:pPr>
            <w:r>
              <w:rPr>
                <w:rFonts w:asciiTheme="minorEastAsia" w:hAnsiTheme="minorEastAsia"/>
                <w:noProof/>
                <w:color w:val="262626" w:themeColor="text1" w:themeTint="D9"/>
              </w:rPr>
              <mc:AlternateContent>
                <mc:Choice Requires="wpg">
                  <w:drawing>
                    <wp:inline distT="0" distB="0" distL="114300" distR="114300">
                      <wp:extent cx="6720840" cy="322580"/>
                      <wp:effectExtent l="0" t="6350" r="3810" b="13970"/>
                      <wp:docPr id="17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2580"/>
                                <a:chOff x="0" y="19050"/>
                                <a:chExt cx="6723052" cy="326451"/>
                              </a:xfrm>
                              <a:effectLst/>
                            </wpg:grpSpPr>
                            <wpg:grpSp>
                              <wpg:cNvPr id="18" name="组合 11"/>
                              <wpg:cNvGrpSpPr/>
                              <wpg:grpSpPr>
                                <a:xfrm>
                                  <a:off x="371475" y="19111"/>
                                  <a:ext cx="6351577" cy="326390"/>
                                  <a:chOff x="238125" y="19111"/>
                                  <a:chExt cx="6352484" cy="326390"/>
                                </a:xfrm>
                                <a:effectLst/>
                              </wpg:grpSpPr>
                              <wps:wsp>
                                <wps:cNvPr id="19" name="文本框 12"/>
                                <wps:cNvSpPr txBox="1"/>
                                <wps:spPr>
                                  <a:xfrm>
                                    <a:off x="238125" y="19111"/>
                                    <a:ext cx="1047900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9175A" w:rsidRDefault="008576B4"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eastAsia="微软雅黑" w:hAnsi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项目经历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20" name="直接连接符 13"/>
                                <wps:cNvCnPr/>
                                <wps:spPr>
                                  <a:xfrm>
                                    <a:off x="1189838" y="187339"/>
                                    <a:ext cx="540077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BFBFBF">
                                        <a:lumMod val="75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1" name="椭圆 3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905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33736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22" name="Freeform 5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107442" y="92079"/>
                                  <a:ext cx="148758" cy="17379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46" style="width:529.2pt;height:25.4pt;mso-position-horizontal-relative:char;mso-position-vertical-relative:line" coordorigin=",190" coordsize="67230,3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">
                      <v:group id="组合 11" o:spid="_x0000_s1047" style="position:absolute;left:3714;top:191;width:63516;height:3264" coordorigin="2381,191" coordsize="63524,3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文本框 12" o:spid="_x0000_s1048" type="#_x0000_t202" style="position:absolute;left:2381;top:191;width:10479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" filled="f" stroked="f" strokeweight=".5pt">
                          <v:textbox style="mso-fit-shape-to-text:t">
                            <w:txbxContent>
                              <w:p w:rsidR="0059175A" w:rsidRDefault="008576B4"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v:textbox>
                        </v:shape>
                        <v:line id="直接连接符 13" o:spid="_x0000_s1049" style="position:absolute;visibility:visible;mso-wrap-style:square" from="11898,1873" to="65906,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" strokecolor="#8f8f8f" strokeweight="1pt">
                          <v:stroke joinstyle="miter"/>
                        </v:line>
                      </v:group>
                      <v:rect id="椭圆 34" o:spid="_x0000_s1050" style="position:absolute;top:190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" fillcolor="#c33736" stroked="f" strokeweight="1pt">
                        <o:lock v:ext="edit" aspectratio="t"/>
                      </v:rect>
                      <v:shapetype id="_x0000_t55" coordsize="21600,21600" o:spt="55" adj="16200" path="m@0,l,0@1,10800,,21600@0,21600,21600,10800xe">
                        <v:stroke joinstyle="miter"/>
                        <v:formulas>
                          <v:f eqn="val #0"/>
                          <v:f eqn="sum 21600 0 @0"/>
                          <v:f eqn="prod #0 1 2"/>
                        </v:formulas>
                        <v:path o:connecttype="custom" o:connectlocs="@2,0;@1,10800;@2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Freeform 55" o:spid="_x0000_s1051" type="#_x0000_t55" style="position:absolute;left:1074;top:920;width:1488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" adj="10800" stroked="f">
                        <o:lock v:ext="edit" aspectratio="t" verticies="t"/>
                      </v:shape>
                      <w10:anchorlock/>
                    </v:group>
                  </w:pict>
                </mc:Fallback>
              </mc:AlternateContent>
            </w:r>
            <w:bookmarkStart w:id="3" w:name="project"/>
          </w:p>
          <w:p w:rsidR="0059175A" w:rsidRDefault="0059175A">
            <w:pPr>
              <w:spacing w:line="280" w:lineRule="exact"/>
              <w:ind w:right="476"/>
              <w:rPr>
                <w:rFonts w:asciiTheme="minorEastAsia" w:hAnsiTheme="minorEastAsia"/>
                <w:b/>
                <w:color w:val="C33736"/>
              </w:rPr>
            </w:pPr>
          </w:p>
          <w:p w:rsidR="0059175A" w:rsidRDefault="008576B4">
            <w:pPr>
              <w:spacing w:line="280" w:lineRule="exact"/>
              <w:ind w:right="476"/>
              <w:rPr>
                <w:rFonts w:asciiTheme="minorEastAsia" w:hAnsiTheme="minorEastAsia"/>
                <w:b/>
                <w:color w:val="C33736"/>
              </w:rPr>
            </w:pPr>
            <w:r>
              <w:rPr>
                <w:rFonts w:asciiTheme="minorEastAsia" w:hAnsiTheme="minorEastAsia" w:hint="eastAsia"/>
                <w:b/>
                <w:color w:val="C33736"/>
              </w:rPr>
              <w:t>项目</w:t>
            </w:r>
            <w:proofErr w:type="gramStart"/>
            <w:r>
              <w:rPr>
                <w:rFonts w:asciiTheme="minorEastAsia" w:hAnsiTheme="minorEastAsia" w:hint="eastAsia"/>
                <w:b/>
                <w:color w:val="C33736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b/>
                <w:color w:val="C33736"/>
              </w:rPr>
              <w:tab/>
              <w:t xml:space="preserve">                       </w:t>
            </w:r>
            <w:r>
              <w:rPr>
                <w:rFonts w:asciiTheme="minorEastAsia" w:hAnsiTheme="minorEastAsia" w:hint="eastAsia"/>
                <w:b/>
                <w:color w:val="C33736"/>
              </w:rPr>
              <w:t>企名片移动</w:t>
            </w:r>
            <w:proofErr w:type="gramStart"/>
            <w:r>
              <w:rPr>
                <w:rFonts w:asciiTheme="minorEastAsia" w:hAnsiTheme="minorEastAsia" w:hint="eastAsia"/>
                <w:b/>
                <w:color w:val="C33736"/>
              </w:rPr>
              <w:t>端</w:t>
            </w:r>
            <w:r>
              <w:rPr>
                <w:rFonts w:asciiTheme="minorEastAsia" w:hAnsiTheme="minorEastAsia" w:hint="eastAsia"/>
                <w:b/>
                <w:color w:val="C33736"/>
              </w:rPr>
              <w:t>官网</w:t>
            </w:r>
            <w:proofErr w:type="gramEnd"/>
            <w:r>
              <w:rPr>
                <w:rFonts w:asciiTheme="minorEastAsia" w:hAnsiTheme="minorEastAsia" w:hint="eastAsia"/>
                <w:b/>
                <w:color w:val="C33736"/>
              </w:rPr>
              <w:t>（</w:t>
            </w:r>
            <w:r>
              <w:rPr>
                <w:rFonts w:asciiTheme="minorEastAsia" w:hAnsiTheme="minorEastAsia" w:hint="eastAsia"/>
                <w:b/>
                <w:color w:val="C33736"/>
              </w:rPr>
              <w:t>http://www.qimingpian.com</w:t>
            </w:r>
            <w:r>
              <w:rPr>
                <w:rFonts w:asciiTheme="minorEastAsia" w:hAnsiTheme="minorEastAsia" w:hint="eastAsia"/>
                <w:b/>
                <w:color w:val="C33736"/>
              </w:rPr>
              <w:t>）</w:t>
            </w:r>
            <w:r>
              <w:rPr>
                <w:rFonts w:asciiTheme="minorEastAsia" w:hAnsiTheme="minorEastAsia" w:hint="eastAsia"/>
                <w:b/>
                <w:color w:val="C33736"/>
              </w:rPr>
              <w:tab/>
              <w:t xml:space="preserve"> </w:t>
            </w:r>
            <w:r>
              <w:rPr>
                <w:rFonts w:asciiTheme="minorEastAsia" w:hAnsiTheme="minorEastAsia" w:hint="eastAsia"/>
                <w:b/>
                <w:color w:val="C33736"/>
              </w:rPr>
              <w:t>前端开发工程师</w:t>
            </w:r>
            <w:r>
              <w:rPr>
                <w:rFonts w:asciiTheme="minorEastAsia" w:hAnsiTheme="minorEastAsia" w:hint="eastAsia"/>
                <w:b/>
                <w:color w:val="C33736"/>
              </w:rPr>
              <w:t xml:space="preserve">                       </w:t>
            </w:r>
          </w:p>
          <w:p w:rsidR="0059175A" w:rsidRDefault="008576B4">
            <w:pPr>
              <w:pStyle w:val="a3"/>
              <w:autoSpaceDE w:val="0"/>
              <w:autoSpaceDN w:val="0"/>
              <w:spacing w:before="0"/>
              <w:ind w:left="0"/>
              <w:rPr>
                <w:rFonts w:asciiTheme="minorEastAsia" w:hAnsiTheme="minorEastAsia"/>
                <w:b/>
                <w:color w:val="C33736"/>
                <w:lang w:val="en-US"/>
              </w:rPr>
            </w:pPr>
            <w:r>
              <w:rPr>
                <w:rFonts w:asciiTheme="minorEastAsia" w:eastAsiaTheme="minorEastAsia" w:hAnsiTheme="minorEastAsia" w:cstheme="minorBidi" w:hint="eastAsia"/>
                <w:color w:val="262626" w:themeColor="text1" w:themeTint="D9"/>
                <w:sz w:val="21"/>
                <w:lang w:val="en-US" w:bidi="ar-SA"/>
              </w:rPr>
              <w:t>技术</w:t>
            </w:r>
            <w:proofErr w:type="gramStart"/>
            <w:r>
              <w:rPr>
                <w:rFonts w:asciiTheme="minorEastAsia" w:eastAsiaTheme="minorEastAsia" w:hAnsiTheme="minorEastAsia" w:cstheme="minorBidi" w:hint="eastAsia"/>
                <w:color w:val="262626" w:themeColor="text1" w:themeTint="D9"/>
                <w:sz w:val="21"/>
                <w:lang w:val="en-US" w:bidi="ar-SA"/>
              </w:rPr>
              <w:t>栈</w:t>
            </w:r>
            <w:proofErr w:type="gramEnd"/>
            <w:r>
              <w:rPr>
                <w:rFonts w:asciiTheme="minorEastAsia" w:eastAsiaTheme="minorEastAsia" w:hAnsiTheme="minorEastAsia" w:cstheme="minorBidi" w:hint="eastAsia"/>
                <w:color w:val="262626" w:themeColor="text1" w:themeTint="D9"/>
                <w:sz w:val="21"/>
                <w:lang w:val="en-US" w:bidi="ar-SA"/>
              </w:rPr>
              <w:t>：</w:t>
            </w:r>
            <w:proofErr w:type="spellStart"/>
            <w:r>
              <w:rPr>
                <w:rFonts w:hint="eastAsia"/>
                <w:color w:val="000000"/>
                <w:spacing w:val="6"/>
                <w:sz w:val="21"/>
                <w:szCs w:val="21"/>
                <w:lang w:val="en-US" w:bidi="ar-SA"/>
              </w:rPr>
              <w:t>Vue+axios</w:t>
            </w:r>
            <w:proofErr w:type="spellEnd"/>
            <w:r>
              <w:rPr>
                <w:rFonts w:hint="eastAsia"/>
                <w:color w:val="000000"/>
                <w:spacing w:val="6"/>
                <w:sz w:val="21"/>
                <w:szCs w:val="21"/>
                <w:lang w:val="en-US" w:bidi="ar-SA"/>
              </w:rPr>
              <w:t xml:space="preserve"> + </w:t>
            </w:r>
            <w:proofErr w:type="spellStart"/>
            <w:r>
              <w:rPr>
                <w:rFonts w:hint="eastAsia"/>
                <w:color w:val="000000"/>
                <w:spacing w:val="6"/>
                <w:sz w:val="21"/>
                <w:szCs w:val="21"/>
                <w:lang w:val="en-US" w:bidi="ar-SA"/>
              </w:rPr>
              <w:t>vue</w:t>
            </w:r>
            <w:proofErr w:type="spellEnd"/>
            <w:r>
              <w:rPr>
                <w:rFonts w:hint="eastAsia"/>
                <w:color w:val="000000"/>
                <w:spacing w:val="6"/>
                <w:sz w:val="21"/>
                <w:szCs w:val="21"/>
                <w:lang w:val="en-US" w:bidi="ar-SA"/>
              </w:rPr>
              <w:t xml:space="preserve">-cli + </w:t>
            </w:r>
            <w:proofErr w:type="spellStart"/>
            <w:r>
              <w:rPr>
                <w:rFonts w:hint="eastAsia"/>
                <w:color w:val="000000"/>
                <w:spacing w:val="6"/>
                <w:sz w:val="21"/>
                <w:szCs w:val="21"/>
                <w:lang w:val="en-US" w:bidi="ar-SA"/>
              </w:rPr>
              <w:t>vue</w:t>
            </w:r>
            <w:proofErr w:type="spellEnd"/>
            <w:r>
              <w:rPr>
                <w:rFonts w:hint="eastAsia"/>
                <w:color w:val="000000"/>
                <w:spacing w:val="6"/>
                <w:sz w:val="21"/>
                <w:szCs w:val="21"/>
                <w:lang w:val="en-US" w:bidi="ar-SA"/>
              </w:rPr>
              <w:t>-router+ webpack</w:t>
            </w:r>
          </w:p>
          <w:p w:rsidR="0059175A" w:rsidRDefault="008576B4"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</w:rPr>
              <w:t>项目介绍：</w:t>
            </w:r>
          </w:p>
          <w:p w:rsidR="0059175A" w:rsidRDefault="008576B4">
            <w:pPr>
              <w:snapToGrid w:val="0"/>
              <w:spacing w:line="350" w:lineRule="exact"/>
              <w:ind w:firstLineChars="200" w:firstLine="444"/>
              <w:rPr>
                <w:rFonts w:ascii="微软雅黑" w:eastAsia="微软雅黑" w:hAnsi="微软雅黑" w:cs="微软雅黑"/>
                <w:color w:val="000000"/>
                <w:spacing w:val="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参与</w:t>
            </w: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移动端</w:t>
            </w: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的分析需求，以及与</w:t>
            </w: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ui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设计师的沟通协作，再与后台开</w:t>
            </w: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发</w:t>
            </w: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人员的紧密配合，最后促成上线</w:t>
            </w:r>
          </w:p>
          <w:p w:rsidR="0059175A" w:rsidRDefault="008576B4"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</w:rPr>
              <w:t>项目职责：</w:t>
            </w:r>
          </w:p>
          <w:p w:rsidR="0059175A" w:rsidRDefault="008576B4">
            <w:pPr>
              <w:snapToGrid w:val="0"/>
              <w:spacing w:line="350" w:lineRule="exact"/>
              <w:ind w:firstLineChars="200" w:firstLine="444"/>
              <w:rPr>
                <w:rFonts w:ascii="微软雅黑" w:eastAsia="微软雅黑" w:hAnsi="微软雅黑" w:cs="微软雅黑"/>
                <w:color w:val="000000"/>
                <w:spacing w:val="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使用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vue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-cli</w:t>
            </w: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脚手架进行项目搭建，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vue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-router</w:t>
            </w: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实现项目的路由。</w:t>
            </w:r>
          </w:p>
          <w:p w:rsidR="0059175A" w:rsidRDefault="008576B4">
            <w:pPr>
              <w:snapToGrid w:val="0"/>
              <w:spacing w:line="350" w:lineRule="exact"/>
              <w:ind w:firstLineChars="200" w:firstLine="444"/>
              <w:rPr>
                <w:rFonts w:ascii="微软雅黑" w:eastAsia="微软雅黑" w:hAnsi="微软雅黑" w:cs="微软雅黑"/>
                <w:color w:val="000000"/>
                <w:spacing w:val="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2.</w:t>
            </w: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实现页面的互动效果。</w:t>
            </w:r>
          </w:p>
          <w:p w:rsidR="0059175A" w:rsidRDefault="008576B4">
            <w:pPr>
              <w:snapToGrid w:val="0"/>
              <w:spacing w:line="350" w:lineRule="exact"/>
              <w:ind w:firstLineChars="200" w:firstLine="444"/>
              <w:rPr>
                <w:rFonts w:ascii="微软雅黑" w:eastAsia="微软雅黑" w:hAnsi="微软雅黑" w:cs="微软雅黑"/>
                <w:color w:val="000000"/>
                <w:spacing w:val="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3.</w:t>
            </w: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使用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axios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和后端进行交互，运用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vue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框架搭建逻辑，实现组件化，最后使用</w:t>
            </w: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webpack</w:t>
            </w: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进行打包</w:t>
            </w:r>
          </w:p>
          <w:p w:rsidR="0059175A" w:rsidRDefault="0059175A">
            <w:pPr>
              <w:spacing w:line="280" w:lineRule="exact"/>
              <w:ind w:right="476"/>
              <w:jc w:val="left"/>
              <w:rPr>
                <w:rFonts w:ascii="微软雅黑" w:eastAsia="微软雅黑" w:hAnsi="微软雅黑" w:cs="微软雅黑"/>
                <w:color w:val="000000"/>
                <w:spacing w:val="6"/>
                <w:szCs w:val="21"/>
              </w:rPr>
            </w:pPr>
          </w:p>
          <w:p w:rsidR="0059175A" w:rsidRDefault="0059175A">
            <w:pPr>
              <w:spacing w:line="280" w:lineRule="exact"/>
              <w:ind w:right="476"/>
              <w:rPr>
                <w:rFonts w:asciiTheme="minorEastAsia" w:hAnsiTheme="minorEastAsia"/>
                <w:b/>
                <w:color w:val="C33736"/>
              </w:rPr>
            </w:pPr>
          </w:p>
          <w:p w:rsidR="0059175A" w:rsidRDefault="008576B4">
            <w:pPr>
              <w:spacing w:line="280" w:lineRule="exact"/>
              <w:ind w:right="476"/>
              <w:rPr>
                <w:rFonts w:asciiTheme="minorEastAsia" w:hAnsiTheme="minorEastAsia"/>
                <w:b/>
                <w:color w:val="C33736"/>
              </w:rPr>
            </w:pPr>
            <w:r>
              <w:rPr>
                <w:rFonts w:asciiTheme="minorEastAsia" w:hAnsiTheme="minorEastAsia" w:hint="eastAsia"/>
                <w:b/>
                <w:color w:val="C33736"/>
              </w:rPr>
              <w:t>项目二</w:t>
            </w:r>
            <w:r>
              <w:rPr>
                <w:rFonts w:asciiTheme="minorEastAsia" w:hAnsiTheme="minorEastAsia" w:hint="eastAsia"/>
                <w:b/>
                <w:color w:val="C33736"/>
              </w:rPr>
              <w:tab/>
              <w:t xml:space="preserve">                       </w:t>
            </w:r>
            <w:r>
              <w:rPr>
                <w:rFonts w:asciiTheme="minorEastAsia" w:hAnsiTheme="minorEastAsia" w:hint="eastAsia"/>
                <w:b/>
                <w:color w:val="C33736"/>
              </w:rPr>
              <w:t>公司内部管理系统</w:t>
            </w:r>
            <w:r>
              <w:rPr>
                <w:rFonts w:asciiTheme="minorEastAsia" w:hAnsiTheme="minorEastAsia" w:hint="eastAsia"/>
                <w:b/>
                <w:color w:val="C33736"/>
              </w:rPr>
              <w:tab/>
              <w:t xml:space="preserve">                            </w:t>
            </w:r>
            <w:r>
              <w:rPr>
                <w:rFonts w:asciiTheme="minorEastAsia" w:hAnsiTheme="minorEastAsia" w:hint="eastAsia"/>
                <w:b/>
                <w:color w:val="C33736"/>
              </w:rPr>
              <w:t>前端开发工程师</w:t>
            </w:r>
          </w:p>
          <w:p w:rsidR="0059175A" w:rsidRDefault="008576B4">
            <w:pPr>
              <w:pStyle w:val="a3"/>
              <w:autoSpaceDE w:val="0"/>
              <w:autoSpaceDN w:val="0"/>
              <w:spacing w:before="0"/>
              <w:ind w:left="0"/>
              <w:rPr>
                <w:rFonts w:asciiTheme="minorEastAsia" w:hAnsiTheme="minorEastAsia"/>
                <w:b/>
                <w:color w:val="C33736"/>
                <w:lang w:val="en-US"/>
              </w:rPr>
            </w:pPr>
            <w:r>
              <w:rPr>
                <w:rFonts w:asciiTheme="minorEastAsia" w:eastAsiaTheme="minorEastAsia" w:hAnsiTheme="minorEastAsia" w:cstheme="minorBidi" w:hint="eastAsia"/>
                <w:color w:val="262626" w:themeColor="text1" w:themeTint="D9"/>
                <w:sz w:val="21"/>
                <w:lang w:val="en-US" w:bidi="ar-SA"/>
              </w:rPr>
              <w:t>技术</w:t>
            </w:r>
            <w:proofErr w:type="gramStart"/>
            <w:r>
              <w:rPr>
                <w:rFonts w:asciiTheme="minorEastAsia" w:eastAsiaTheme="minorEastAsia" w:hAnsiTheme="minorEastAsia" w:cstheme="minorBidi" w:hint="eastAsia"/>
                <w:color w:val="262626" w:themeColor="text1" w:themeTint="D9"/>
                <w:sz w:val="21"/>
                <w:lang w:val="en-US" w:bidi="ar-SA"/>
              </w:rPr>
              <w:t>栈</w:t>
            </w:r>
            <w:proofErr w:type="gramEnd"/>
            <w:r>
              <w:rPr>
                <w:rFonts w:asciiTheme="minorEastAsia" w:eastAsiaTheme="minorEastAsia" w:hAnsiTheme="minorEastAsia" w:cstheme="minorBidi" w:hint="eastAsia"/>
                <w:color w:val="262626" w:themeColor="text1" w:themeTint="D9"/>
                <w:sz w:val="21"/>
                <w:lang w:val="en-US" w:bidi="ar-SA"/>
              </w:rPr>
              <w:t>：</w:t>
            </w:r>
            <w:r>
              <w:rPr>
                <w:rFonts w:hint="eastAsia"/>
                <w:color w:val="000000"/>
                <w:spacing w:val="6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cstheme="minorBidi" w:hint="eastAsia"/>
                <w:b/>
                <w:bCs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pacing w:val="6"/>
                <w:sz w:val="21"/>
                <w:szCs w:val="21"/>
                <w:lang w:val="en-US" w:bidi="ar-SA"/>
              </w:rPr>
              <w:t>Vue+axios+Bootstrap+vue-cli</w:t>
            </w:r>
            <w:proofErr w:type="spellEnd"/>
          </w:p>
          <w:p w:rsidR="0059175A" w:rsidRDefault="008576B4"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</w:rPr>
              <w:t>项目介绍：</w:t>
            </w:r>
          </w:p>
          <w:p w:rsidR="0059175A" w:rsidRDefault="008576B4">
            <w:pPr>
              <w:spacing w:line="280" w:lineRule="exact"/>
              <w:ind w:right="476" w:firstLineChars="200" w:firstLine="444"/>
              <w:rPr>
                <w:rFonts w:ascii="微软雅黑" w:eastAsia="微软雅黑" w:hAnsi="微软雅黑" w:cs="微软雅黑"/>
                <w:color w:val="000000"/>
                <w:spacing w:val="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统一管理公司客户的信息，用户对公司客户的基本信息进行增查，管理员可对客户基本信息进行删改。</w:t>
            </w:r>
          </w:p>
          <w:p w:rsidR="0059175A" w:rsidRDefault="008576B4"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</w:rPr>
              <w:t>项目职责：</w:t>
            </w:r>
          </w:p>
          <w:p w:rsidR="0059175A" w:rsidRDefault="008576B4">
            <w:pPr>
              <w:spacing w:line="280" w:lineRule="exact"/>
              <w:ind w:right="476" w:firstLineChars="200" w:firstLine="444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1.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使用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bootstrap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搭建页面结构。</w:t>
            </w:r>
          </w:p>
          <w:p w:rsidR="0059175A" w:rsidRDefault="008576B4">
            <w:pPr>
              <w:spacing w:line="280" w:lineRule="exact"/>
              <w:ind w:right="476" w:firstLineChars="200" w:firstLine="444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使用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vue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 xml:space="preserve">-cli 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基于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 xml:space="preserve"> Webpack 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搭建平台基本框架</w:t>
            </w:r>
          </w:p>
          <w:p w:rsidR="0059175A" w:rsidRDefault="008576B4">
            <w:pPr>
              <w:spacing w:line="280" w:lineRule="exact"/>
              <w:ind w:right="476" w:firstLineChars="200" w:firstLine="444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3.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组件化开发，路由的配置</w:t>
            </w:r>
          </w:p>
          <w:p w:rsidR="0059175A" w:rsidRDefault="008576B4">
            <w:pPr>
              <w:spacing w:line="280" w:lineRule="exact"/>
              <w:ind w:right="476" w:firstLineChars="200" w:firstLine="444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4.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使用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 xml:space="preserve"> Local Storage 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存储前端数据来优化项目</w:t>
            </w:r>
          </w:p>
          <w:p w:rsidR="0059175A" w:rsidRDefault="008576B4">
            <w:pPr>
              <w:spacing w:line="280" w:lineRule="exact"/>
              <w:ind w:right="476" w:firstLineChars="200" w:firstLine="444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5.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项目后期维护，继续改进用户体验</w:t>
            </w:r>
          </w:p>
          <w:p w:rsidR="0059175A" w:rsidRDefault="0059175A">
            <w:pPr>
              <w:spacing w:line="280" w:lineRule="exact"/>
              <w:ind w:right="476"/>
              <w:rPr>
                <w:rFonts w:asciiTheme="minorEastAsia" w:hAnsiTheme="minorEastAsia"/>
                <w:b/>
                <w:color w:val="C33736"/>
              </w:rPr>
            </w:pPr>
          </w:p>
          <w:p w:rsidR="0059175A" w:rsidRDefault="008576B4">
            <w:pPr>
              <w:spacing w:line="280" w:lineRule="exact"/>
              <w:ind w:right="476"/>
              <w:rPr>
                <w:rFonts w:asciiTheme="minorEastAsia" w:hAnsiTheme="minorEastAsia"/>
                <w:b/>
                <w:color w:val="C33736"/>
              </w:rPr>
            </w:pPr>
            <w:r>
              <w:rPr>
                <w:rFonts w:asciiTheme="minorEastAsia" w:hAnsiTheme="minorEastAsia" w:hint="eastAsia"/>
                <w:b/>
                <w:color w:val="C33736"/>
              </w:rPr>
              <w:t>项目三</w:t>
            </w:r>
            <w:r>
              <w:rPr>
                <w:rFonts w:asciiTheme="minorEastAsia" w:hAnsiTheme="minorEastAsia" w:hint="eastAsia"/>
                <w:b/>
                <w:color w:val="C33736"/>
              </w:rPr>
              <w:tab/>
              <w:t xml:space="preserve">                       </w:t>
            </w:r>
            <w:r>
              <w:rPr>
                <w:rFonts w:asciiTheme="minorEastAsia" w:hAnsiTheme="minorEastAsia" w:hint="eastAsia"/>
                <w:b/>
                <w:color w:val="C33736"/>
              </w:rPr>
              <w:t>企</w:t>
            </w:r>
            <w:proofErr w:type="gramStart"/>
            <w:r>
              <w:rPr>
                <w:rFonts w:asciiTheme="minorEastAsia" w:hAnsiTheme="minorEastAsia" w:hint="eastAsia"/>
                <w:b/>
                <w:color w:val="C33736"/>
              </w:rPr>
              <w:t>名片</w:t>
            </w:r>
            <w:r>
              <w:rPr>
                <w:rFonts w:asciiTheme="minorEastAsia" w:hAnsiTheme="minorEastAsia" w:hint="eastAsia"/>
                <w:b/>
                <w:color w:val="C33736"/>
              </w:rPr>
              <w:t>官网</w:t>
            </w:r>
            <w:proofErr w:type="gramEnd"/>
            <w:r>
              <w:rPr>
                <w:rFonts w:asciiTheme="minorEastAsia" w:hAnsiTheme="minorEastAsia" w:hint="eastAsia"/>
                <w:b/>
                <w:color w:val="C33736"/>
              </w:rPr>
              <w:t xml:space="preserve">                               </w:t>
            </w:r>
            <w:r>
              <w:rPr>
                <w:rFonts w:asciiTheme="minorEastAsia" w:hAnsiTheme="minorEastAsia" w:hint="eastAsia"/>
                <w:b/>
                <w:color w:val="C33736"/>
              </w:rPr>
              <w:tab/>
              <w:t xml:space="preserve"> </w:t>
            </w:r>
            <w:r>
              <w:rPr>
                <w:rFonts w:asciiTheme="minorEastAsia" w:hAnsiTheme="minorEastAsia" w:hint="eastAsia"/>
                <w:b/>
                <w:color w:val="C33736"/>
              </w:rPr>
              <w:t>前端开发工程师</w:t>
            </w:r>
          </w:p>
          <w:p w:rsidR="0059175A" w:rsidRDefault="008576B4">
            <w:pPr>
              <w:pStyle w:val="a3"/>
              <w:autoSpaceDE w:val="0"/>
              <w:autoSpaceDN w:val="0"/>
              <w:spacing w:before="0"/>
              <w:ind w:left="0"/>
              <w:jc w:val="left"/>
              <w:rPr>
                <w:rFonts w:asciiTheme="minorEastAsia" w:hAnsiTheme="minorEastAsia"/>
                <w:b/>
                <w:color w:val="C33736"/>
                <w:lang w:val="en-US"/>
              </w:rPr>
            </w:pPr>
            <w:r>
              <w:rPr>
                <w:rFonts w:asciiTheme="minorEastAsia" w:eastAsiaTheme="minorEastAsia" w:hAnsiTheme="minorEastAsia" w:cstheme="minorBidi" w:hint="eastAsia"/>
                <w:color w:val="262626" w:themeColor="text1" w:themeTint="D9"/>
                <w:sz w:val="21"/>
                <w:lang w:val="en-US" w:bidi="ar-SA"/>
              </w:rPr>
              <w:t>技术</w:t>
            </w:r>
            <w:proofErr w:type="gramStart"/>
            <w:r>
              <w:rPr>
                <w:rFonts w:asciiTheme="minorEastAsia" w:eastAsiaTheme="minorEastAsia" w:hAnsiTheme="minorEastAsia" w:cstheme="minorBidi" w:hint="eastAsia"/>
                <w:color w:val="262626" w:themeColor="text1" w:themeTint="D9"/>
                <w:sz w:val="21"/>
                <w:lang w:val="en-US" w:bidi="ar-SA"/>
              </w:rPr>
              <w:t>栈</w:t>
            </w:r>
            <w:proofErr w:type="gramEnd"/>
            <w:r>
              <w:rPr>
                <w:rFonts w:asciiTheme="minorEastAsia" w:eastAsiaTheme="minorEastAsia" w:hAnsiTheme="minorEastAsia" w:cstheme="minorBidi" w:hint="eastAsia"/>
                <w:color w:val="262626" w:themeColor="text1" w:themeTint="D9"/>
                <w:sz w:val="21"/>
                <w:lang w:val="en-US" w:bidi="ar-SA"/>
              </w:rPr>
              <w:t>：</w:t>
            </w:r>
            <w:r>
              <w:rPr>
                <w:rFonts w:hint="eastAsia"/>
                <w:color w:val="000000"/>
                <w:spacing w:val="6"/>
                <w:sz w:val="21"/>
                <w:szCs w:val="21"/>
                <w:lang w:val="en-US" w:bidi="ar-SA"/>
              </w:rPr>
              <w:t xml:space="preserve">  </w:t>
            </w:r>
            <w:proofErr w:type="spellStart"/>
            <w:r>
              <w:rPr>
                <w:rFonts w:hint="eastAsia"/>
                <w:color w:val="000000"/>
                <w:spacing w:val="6"/>
                <w:sz w:val="21"/>
                <w:szCs w:val="21"/>
                <w:lang w:val="en-US" w:bidi="ar-SA"/>
              </w:rPr>
              <w:t>Vue+axios</w:t>
            </w:r>
            <w:proofErr w:type="spellEnd"/>
            <w:r>
              <w:rPr>
                <w:rFonts w:hint="eastAsia"/>
                <w:color w:val="000000"/>
                <w:spacing w:val="6"/>
                <w:sz w:val="21"/>
                <w:szCs w:val="21"/>
                <w:lang w:val="en-US" w:bidi="ar-SA"/>
              </w:rPr>
              <w:t xml:space="preserve"> + </w:t>
            </w:r>
            <w:proofErr w:type="spellStart"/>
            <w:r>
              <w:rPr>
                <w:rFonts w:hint="eastAsia"/>
                <w:color w:val="000000"/>
                <w:spacing w:val="6"/>
                <w:sz w:val="21"/>
                <w:szCs w:val="21"/>
                <w:lang w:val="en-US" w:bidi="ar-SA"/>
              </w:rPr>
              <w:t>vue</w:t>
            </w:r>
            <w:proofErr w:type="spellEnd"/>
            <w:r>
              <w:rPr>
                <w:rFonts w:hint="eastAsia"/>
                <w:color w:val="000000"/>
                <w:spacing w:val="6"/>
                <w:sz w:val="21"/>
                <w:szCs w:val="21"/>
                <w:lang w:val="en-US" w:bidi="ar-SA"/>
              </w:rPr>
              <w:t xml:space="preserve">-cli + </w:t>
            </w:r>
            <w:proofErr w:type="spellStart"/>
            <w:r>
              <w:rPr>
                <w:rFonts w:hint="eastAsia"/>
                <w:color w:val="000000"/>
                <w:spacing w:val="6"/>
                <w:sz w:val="21"/>
                <w:szCs w:val="21"/>
                <w:lang w:val="en-US" w:bidi="ar-SA"/>
              </w:rPr>
              <w:t>vue</w:t>
            </w:r>
            <w:proofErr w:type="spellEnd"/>
            <w:r>
              <w:rPr>
                <w:rFonts w:hint="eastAsia"/>
                <w:color w:val="000000"/>
                <w:spacing w:val="6"/>
                <w:sz w:val="21"/>
                <w:szCs w:val="21"/>
                <w:lang w:val="en-US" w:bidi="ar-SA"/>
              </w:rPr>
              <w:t>-router</w:t>
            </w:r>
          </w:p>
          <w:p w:rsidR="0059175A" w:rsidRDefault="008576B4"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</w:rPr>
              <w:t>项目介绍：</w:t>
            </w:r>
          </w:p>
          <w:p w:rsidR="0059175A" w:rsidRDefault="008576B4">
            <w:pPr>
              <w:spacing w:line="280" w:lineRule="exact"/>
              <w:ind w:leftChars="100" w:left="210" w:right="476" w:firstLineChars="100" w:firstLine="222"/>
              <w:jc w:val="left"/>
              <w:rPr>
                <w:rFonts w:ascii="微软雅黑" w:eastAsia="微软雅黑" w:hAnsi="微软雅黑" w:cs="微软雅黑"/>
                <w:color w:val="000000"/>
                <w:spacing w:val="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该项目为公司的官网，旨在推广公司文化，以及公司产品的介绍</w:t>
            </w:r>
          </w:p>
          <w:p w:rsidR="0059175A" w:rsidRDefault="008576B4">
            <w:pPr>
              <w:spacing w:line="360" w:lineRule="atLeast"/>
              <w:outlineLvl w:val="4"/>
              <w:rPr>
                <w:rFonts w:asciiTheme="minorEastAsia" w:hAnsiTheme="minorEastAsia"/>
                <w:color w:val="262626" w:themeColor="text1" w:themeTint="D9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</w:rPr>
              <w:t>项目职责：</w:t>
            </w:r>
          </w:p>
          <w:p w:rsidR="0059175A" w:rsidRDefault="008576B4">
            <w:pPr>
              <w:spacing w:line="280" w:lineRule="exact"/>
              <w:ind w:right="476" w:firstLineChars="200" w:firstLine="444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该项目我主要负责部分组件的开发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以及官网后期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的维护</w:t>
            </w:r>
          </w:p>
          <w:bookmarkEnd w:id="3"/>
          <w:p w:rsidR="0059175A" w:rsidRDefault="008576B4">
            <w:pPr>
              <w:spacing w:line="280" w:lineRule="exact"/>
              <w:ind w:right="476" w:firstLineChars="200" w:firstLine="444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1.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使用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vue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的周边生态实现部分组件的开发</w:t>
            </w:r>
          </w:p>
          <w:p w:rsidR="0059175A" w:rsidRDefault="008576B4">
            <w:pPr>
              <w:spacing w:line="280" w:lineRule="exact"/>
              <w:ind w:right="476" w:firstLineChars="200" w:firstLine="444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实现页面的互动效果。</w:t>
            </w:r>
          </w:p>
          <w:p w:rsidR="0059175A" w:rsidRDefault="008576B4">
            <w:pPr>
              <w:spacing w:line="280" w:lineRule="exact"/>
              <w:ind w:right="476" w:firstLineChars="200" w:firstLine="444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3.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使用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axios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和后端进行交互，运用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vue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框架搭建逻辑，实现组件化</w:t>
            </w:r>
          </w:p>
          <w:p w:rsidR="0059175A" w:rsidRDefault="008576B4">
            <w:pPr>
              <w:spacing w:line="280" w:lineRule="exact"/>
              <w:ind w:right="476" w:firstLineChars="200" w:firstLine="444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4.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最后和其他组员的代码合并，将页面打包上线</w:t>
            </w:r>
          </w:p>
          <w:p w:rsidR="0059175A" w:rsidRDefault="0059175A">
            <w:pPr>
              <w:spacing w:line="280" w:lineRule="exact"/>
              <w:ind w:right="476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</w:p>
          <w:p w:rsidR="0059175A" w:rsidRDefault="0059175A">
            <w:pPr>
              <w:spacing w:line="280" w:lineRule="exact"/>
              <w:ind w:right="476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</w:p>
          <w:p w:rsidR="0059175A" w:rsidRDefault="0059175A">
            <w:pPr>
              <w:spacing w:line="280" w:lineRule="exact"/>
              <w:ind w:right="476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</w:p>
          <w:p w:rsidR="0059175A" w:rsidRDefault="0059175A"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asciiTheme="minorEastAsia" w:hAnsiTheme="minorEastAsia"/>
                <w:b/>
                <w:color w:val="C33736"/>
              </w:rPr>
            </w:pPr>
          </w:p>
          <w:p w:rsidR="0059175A" w:rsidRDefault="008576B4"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asciiTheme="minorEastAsia" w:hAnsiTheme="minorEastAsia"/>
                <w:b/>
                <w:color w:val="C33736"/>
              </w:rPr>
            </w:pPr>
            <w:r>
              <w:rPr>
                <w:rFonts w:asciiTheme="minorEastAsia" w:hAnsiTheme="minorEastAsia" w:hint="eastAsia"/>
                <w:b/>
                <w:color w:val="C33736"/>
              </w:rPr>
              <w:lastRenderedPageBreak/>
              <w:t>项目四</w:t>
            </w:r>
            <w:r>
              <w:rPr>
                <w:rFonts w:asciiTheme="minorEastAsia" w:hAnsiTheme="minorEastAsia" w:hint="eastAsia"/>
                <w:b/>
                <w:color w:val="C33736"/>
              </w:rPr>
              <w:tab/>
              <w:t xml:space="preserve"> </w:t>
            </w:r>
            <w:r>
              <w:rPr>
                <w:rFonts w:asciiTheme="minorEastAsia" w:hAnsiTheme="minorEastAsia" w:hint="eastAsia"/>
                <w:b/>
                <w:color w:val="C33736"/>
              </w:rPr>
              <w:t>美科环境</w:t>
            </w:r>
            <w:r>
              <w:rPr>
                <w:rFonts w:asciiTheme="minorEastAsia" w:hAnsiTheme="minorEastAsia" w:hint="eastAsia"/>
                <w:b/>
                <w:color w:val="C33736"/>
              </w:rPr>
              <w:t>--</w:t>
            </w:r>
            <w:r>
              <w:rPr>
                <w:rFonts w:asciiTheme="minorEastAsia" w:hAnsiTheme="minorEastAsia" w:hint="eastAsia"/>
                <w:b/>
                <w:color w:val="C33736"/>
              </w:rPr>
              <w:t>后台数据查询系统</w:t>
            </w:r>
            <w:r>
              <w:rPr>
                <w:rFonts w:asciiTheme="minorEastAsia" w:hAnsiTheme="minorEastAsia" w:hint="eastAsia"/>
                <w:b/>
                <w:color w:val="C33736"/>
              </w:rPr>
              <w:tab/>
              <w:t xml:space="preserve">         </w:t>
            </w:r>
            <w:r>
              <w:rPr>
                <w:rFonts w:asciiTheme="minorEastAsia" w:hAnsiTheme="minorEastAsia" w:hint="eastAsia"/>
                <w:b/>
                <w:color w:val="C33736"/>
              </w:rPr>
              <w:t>前端开发工程师</w:t>
            </w:r>
          </w:p>
          <w:p w:rsidR="0059175A" w:rsidRDefault="008576B4">
            <w:pPr>
              <w:pStyle w:val="4"/>
              <w:spacing w:before="202"/>
              <w:ind w:left="0"/>
              <w:rPr>
                <w:color w:val="000000"/>
                <w:spacing w:val="6"/>
                <w:sz w:val="21"/>
                <w:szCs w:val="21"/>
                <w:lang w:val="en-US" w:bidi="ar-SA"/>
              </w:rPr>
            </w:pPr>
            <w:r>
              <w:rPr>
                <w:rFonts w:hint="eastAsia"/>
                <w:b w:val="0"/>
                <w:bCs w:val="0"/>
                <w:color w:val="000000"/>
                <w:spacing w:val="6"/>
                <w:sz w:val="21"/>
                <w:szCs w:val="21"/>
                <w:lang w:val="en-US" w:bidi="ar-SA"/>
              </w:rPr>
              <w:t>技术</w:t>
            </w:r>
            <w:proofErr w:type="gramStart"/>
            <w:r>
              <w:rPr>
                <w:rFonts w:hint="eastAsia"/>
                <w:b w:val="0"/>
                <w:bCs w:val="0"/>
                <w:color w:val="000000"/>
                <w:spacing w:val="6"/>
                <w:sz w:val="21"/>
                <w:szCs w:val="21"/>
                <w:lang w:val="en-US" w:bidi="ar-SA"/>
              </w:rPr>
              <w:t>栈</w:t>
            </w:r>
            <w:proofErr w:type="gramEnd"/>
            <w:r>
              <w:rPr>
                <w:rFonts w:asciiTheme="minorEastAsia" w:eastAsiaTheme="minorEastAsia" w:hAnsiTheme="minorEastAsia" w:cstheme="minorBidi" w:hint="eastAsia"/>
                <w:color w:val="262626" w:themeColor="text1" w:themeTint="D9"/>
                <w:sz w:val="21"/>
                <w:lang w:val="en-US" w:bidi="ar-SA"/>
              </w:rPr>
              <w:t>：</w:t>
            </w:r>
            <w:proofErr w:type="spellStart"/>
            <w:r>
              <w:rPr>
                <w:rFonts w:hint="eastAsia"/>
                <w:b w:val="0"/>
                <w:bCs w:val="0"/>
                <w:color w:val="000000"/>
                <w:spacing w:val="6"/>
                <w:sz w:val="21"/>
                <w:szCs w:val="21"/>
                <w:lang w:val="en-US" w:bidi="ar-SA"/>
              </w:rPr>
              <w:t>Vue+axios</w:t>
            </w:r>
            <w:proofErr w:type="spellEnd"/>
            <w:r>
              <w:rPr>
                <w:rFonts w:hint="eastAsia"/>
                <w:b w:val="0"/>
                <w:bCs w:val="0"/>
                <w:color w:val="000000"/>
                <w:spacing w:val="6"/>
                <w:sz w:val="21"/>
                <w:szCs w:val="21"/>
                <w:lang w:val="en-US" w:bidi="ar-SA"/>
              </w:rPr>
              <w:t xml:space="preserve"> + </w:t>
            </w:r>
            <w:proofErr w:type="spellStart"/>
            <w:r>
              <w:rPr>
                <w:rFonts w:hint="eastAsia"/>
                <w:b w:val="0"/>
                <w:bCs w:val="0"/>
                <w:color w:val="000000"/>
                <w:spacing w:val="6"/>
                <w:sz w:val="21"/>
                <w:szCs w:val="21"/>
                <w:lang w:val="en-US" w:bidi="ar-SA"/>
              </w:rPr>
              <w:t>vue</w:t>
            </w:r>
            <w:proofErr w:type="spellEnd"/>
            <w:r>
              <w:rPr>
                <w:rFonts w:hint="eastAsia"/>
                <w:b w:val="0"/>
                <w:bCs w:val="0"/>
                <w:color w:val="000000"/>
                <w:spacing w:val="6"/>
                <w:sz w:val="21"/>
                <w:szCs w:val="21"/>
                <w:lang w:val="en-US" w:bidi="ar-SA"/>
              </w:rPr>
              <w:t xml:space="preserve">-cli + </w:t>
            </w:r>
            <w:proofErr w:type="spellStart"/>
            <w:r>
              <w:rPr>
                <w:rFonts w:hint="eastAsia"/>
                <w:b w:val="0"/>
                <w:bCs w:val="0"/>
                <w:color w:val="000000"/>
                <w:spacing w:val="6"/>
                <w:sz w:val="21"/>
                <w:szCs w:val="21"/>
                <w:lang w:val="en-US" w:bidi="ar-SA"/>
              </w:rPr>
              <w:t>vue-router+</w:t>
            </w:r>
            <w:r>
              <w:rPr>
                <w:rFonts w:hint="eastAsia"/>
                <w:b w:val="0"/>
                <w:bCs w:val="0"/>
                <w:color w:val="000000"/>
                <w:spacing w:val="6"/>
                <w:sz w:val="21"/>
                <w:szCs w:val="21"/>
                <w:lang w:val="en-US" w:bidi="ar-SA"/>
              </w:rPr>
              <w:t>echarts</w:t>
            </w:r>
            <w:proofErr w:type="spellEnd"/>
            <w:r>
              <w:rPr>
                <w:rFonts w:hint="eastAsia"/>
                <w:b w:val="0"/>
                <w:bCs w:val="0"/>
                <w:color w:val="000000"/>
                <w:spacing w:val="6"/>
                <w:sz w:val="21"/>
                <w:szCs w:val="21"/>
                <w:lang w:val="en-US" w:bidi="ar-SA"/>
              </w:rPr>
              <w:t>+</w:t>
            </w:r>
            <w:r>
              <w:rPr>
                <w:rFonts w:hint="eastAsia"/>
                <w:b w:val="0"/>
                <w:bCs w:val="0"/>
                <w:color w:val="000000"/>
                <w:spacing w:val="6"/>
                <w:sz w:val="21"/>
                <w:szCs w:val="21"/>
                <w:lang w:val="en-US" w:bidi="ar-SA"/>
              </w:rPr>
              <w:t xml:space="preserve"> webpack</w:t>
            </w:r>
          </w:p>
          <w:p w:rsidR="0059175A" w:rsidRDefault="008576B4">
            <w:pPr>
              <w:spacing w:line="280" w:lineRule="exact"/>
              <w:ind w:right="476"/>
              <w:rPr>
                <w:rFonts w:asciiTheme="minorEastAsia" w:hAnsiTheme="minorEastAsia"/>
                <w:color w:val="262626" w:themeColor="text1" w:themeTint="D9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</w:rPr>
              <w:t>项目介绍：</w:t>
            </w:r>
          </w:p>
          <w:p w:rsidR="0059175A" w:rsidRDefault="008576B4">
            <w:pPr>
              <w:spacing w:line="360" w:lineRule="atLeast"/>
              <w:ind w:firstLine="420"/>
              <w:outlineLvl w:val="4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该项目主要是通过以图表（百度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echarts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）等形式来展示企业环境污染物的排放清单，并通过建模（后</w:t>
            </w: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台服务）分析，为省市级环保厅等相关部门提供政策制定的决策依据。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</w:p>
          <w:p w:rsidR="0059175A" w:rsidRDefault="008576B4"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</w:rPr>
              <w:t>项目职责：</w:t>
            </w:r>
          </w:p>
          <w:p w:rsidR="0059175A" w:rsidRDefault="008576B4">
            <w:pPr>
              <w:snapToGrid w:val="0"/>
              <w:spacing w:line="350" w:lineRule="exact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 xml:space="preserve"> 1.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使用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vue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-cli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基于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webpack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搭建平台基本框架。</w:t>
            </w:r>
          </w:p>
          <w:p w:rsidR="0059175A" w:rsidRDefault="008576B4">
            <w:pPr>
              <w:spacing w:line="280" w:lineRule="exact"/>
              <w:ind w:right="476" w:firstLineChars="200" w:firstLine="444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通过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vue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组件化实现模块单独管理，便于维护和复用。</w:t>
            </w:r>
          </w:p>
          <w:p w:rsidR="0059175A" w:rsidRDefault="008576B4">
            <w:pPr>
              <w:spacing w:line="280" w:lineRule="exact"/>
              <w:ind w:right="476" w:firstLineChars="200" w:firstLine="444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3.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通过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axios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向服务器获取数据，返回给客户端渲染到页面中；</w:t>
            </w:r>
          </w:p>
          <w:p w:rsidR="0059175A" w:rsidRDefault="008576B4">
            <w:pPr>
              <w:spacing w:line="280" w:lineRule="exact"/>
              <w:ind w:right="476" w:firstLineChars="200" w:firstLine="444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4.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页面跳转通过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vue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 xml:space="preserve">-router 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实现跳转；</w:t>
            </w:r>
          </w:p>
          <w:p w:rsidR="0059175A" w:rsidRDefault="008576B4">
            <w:pPr>
              <w:spacing w:line="280" w:lineRule="exact"/>
              <w:ind w:right="476" w:firstLineChars="200" w:firstLine="444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5.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通过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webpack</w:t>
            </w:r>
            <w:r>
              <w:rPr>
                <w:rFonts w:ascii="宋体" w:eastAsia="宋体" w:hAnsi="宋体" w:cs="宋体" w:hint="eastAsia"/>
                <w:color w:val="000000"/>
                <w:spacing w:val="6"/>
                <w:szCs w:val="21"/>
              </w:rPr>
              <w:t>打包项目上线；</w:t>
            </w:r>
          </w:p>
          <w:p w:rsidR="0059175A" w:rsidRDefault="0059175A">
            <w:pPr>
              <w:spacing w:line="280" w:lineRule="exact"/>
              <w:ind w:right="476"/>
              <w:rPr>
                <w:rFonts w:ascii="宋体" w:eastAsia="宋体" w:hAnsi="宋体" w:cs="宋体"/>
                <w:color w:val="000000"/>
                <w:spacing w:val="6"/>
                <w:szCs w:val="21"/>
              </w:rPr>
            </w:pPr>
          </w:p>
          <w:p w:rsidR="0059175A" w:rsidRDefault="0059175A">
            <w:pPr>
              <w:spacing w:line="280" w:lineRule="exact"/>
              <w:ind w:right="476"/>
              <w:jc w:val="left"/>
              <w:rPr>
                <w:rFonts w:ascii="微软雅黑" w:eastAsia="微软雅黑" w:hAnsi="微软雅黑" w:cs="微软雅黑"/>
                <w:color w:val="000000"/>
                <w:spacing w:val="6"/>
                <w:szCs w:val="21"/>
              </w:rPr>
            </w:pPr>
          </w:p>
          <w:p w:rsidR="0059175A" w:rsidRDefault="0059175A">
            <w:pPr>
              <w:spacing w:line="280" w:lineRule="exact"/>
              <w:ind w:right="476" w:firstLineChars="100" w:firstLine="222"/>
              <w:jc w:val="left"/>
              <w:rPr>
                <w:rFonts w:ascii="微软雅黑" w:eastAsia="微软雅黑" w:hAnsi="微软雅黑" w:cs="微软雅黑"/>
                <w:color w:val="000000"/>
                <w:spacing w:val="6"/>
                <w:szCs w:val="21"/>
              </w:rPr>
            </w:pPr>
          </w:p>
          <w:p w:rsidR="0059175A" w:rsidRDefault="0059175A">
            <w:pPr>
              <w:spacing w:line="280" w:lineRule="exact"/>
              <w:ind w:right="476"/>
              <w:jc w:val="left"/>
              <w:rPr>
                <w:rFonts w:ascii="微软雅黑" w:eastAsia="微软雅黑" w:hAnsi="微软雅黑" w:cs="微软雅黑"/>
                <w:color w:val="000000"/>
                <w:spacing w:val="6"/>
                <w:szCs w:val="21"/>
              </w:rPr>
            </w:pPr>
          </w:p>
          <w:p w:rsidR="0059175A" w:rsidRDefault="008576B4">
            <w:pPr>
              <w:spacing w:line="280" w:lineRule="exact"/>
              <w:ind w:right="476"/>
              <w:rPr>
                <w:rFonts w:asciiTheme="minorEastAsia" w:hAnsiTheme="minorEastAsia"/>
                <w:b/>
                <w:color w:val="C33736"/>
              </w:rPr>
            </w:pPr>
            <w:r>
              <w:rPr>
                <w:rFonts w:asciiTheme="minorEastAsia" w:hAnsiTheme="minorEastAsia" w:hint="eastAsia"/>
                <w:b/>
                <w:color w:val="C33736"/>
              </w:rPr>
              <w:t>项目五</w:t>
            </w:r>
            <w:r>
              <w:rPr>
                <w:rFonts w:asciiTheme="minorEastAsia" w:hAnsiTheme="minorEastAsia" w:hint="eastAsia"/>
                <w:b/>
                <w:color w:val="C33736"/>
              </w:rPr>
              <w:tab/>
              <w:t xml:space="preserve">                       </w:t>
            </w:r>
            <w:r>
              <w:rPr>
                <w:rFonts w:asciiTheme="minorEastAsia" w:hAnsiTheme="minorEastAsia" w:hint="eastAsia"/>
                <w:b/>
                <w:color w:val="C33736"/>
              </w:rPr>
              <w:t>美科环境</w:t>
            </w:r>
            <w:r>
              <w:rPr>
                <w:rFonts w:asciiTheme="minorEastAsia" w:hAnsiTheme="minorEastAsia" w:hint="eastAsia"/>
                <w:b/>
                <w:color w:val="C33736"/>
              </w:rPr>
              <w:t>--</w:t>
            </w:r>
            <w:r>
              <w:rPr>
                <w:rFonts w:asciiTheme="minorEastAsia" w:hAnsiTheme="minorEastAsia" w:hint="eastAsia"/>
                <w:b/>
                <w:color w:val="C33736"/>
              </w:rPr>
              <w:t>公司活动宣传页</w:t>
            </w:r>
            <w:r>
              <w:rPr>
                <w:rFonts w:asciiTheme="minorEastAsia" w:hAnsiTheme="minorEastAsia" w:hint="eastAsia"/>
                <w:b/>
                <w:color w:val="C33736"/>
              </w:rPr>
              <w:t xml:space="preserve">                    </w:t>
            </w:r>
            <w:r>
              <w:rPr>
                <w:rFonts w:asciiTheme="minorEastAsia" w:hAnsiTheme="minorEastAsia" w:hint="eastAsia"/>
                <w:b/>
                <w:color w:val="C33736"/>
              </w:rPr>
              <w:t>前端开发工程师</w:t>
            </w:r>
          </w:p>
          <w:p w:rsidR="0059175A" w:rsidRDefault="008576B4">
            <w:pPr>
              <w:pStyle w:val="a3"/>
              <w:autoSpaceDE w:val="0"/>
              <w:autoSpaceDN w:val="0"/>
              <w:spacing w:before="0"/>
              <w:ind w:left="0"/>
              <w:rPr>
                <w:rFonts w:asciiTheme="minorEastAsia" w:hAnsiTheme="minorEastAsia"/>
                <w:b/>
                <w:color w:val="C33736"/>
                <w:lang w:val="en-US"/>
              </w:rPr>
            </w:pPr>
            <w:r>
              <w:rPr>
                <w:rFonts w:asciiTheme="minorEastAsia" w:eastAsiaTheme="minorEastAsia" w:hAnsiTheme="minorEastAsia" w:cstheme="minorBidi" w:hint="eastAsia"/>
                <w:color w:val="262626" w:themeColor="text1" w:themeTint="D9"/>
                <w:sz w:val="21"/>
                <w:lang w:val="en-US" w:bidi="ar-SA"/>
              </w:rPr>
              <w:t>技术</w:t>
            </w:r>
            <w:proofErr w:type="gramStart"/>
            <w:r>
              <w:rPr>
                <w:rFonts w:asciiTheme="minorEastAsia" w:eastAsiaTheme="minorEastAsia" w:hAnsiTheme="minorEastAsia" w:cstheme="minorBidi" w:hint="eastAsia"/>
                <w:color w:val="262626" w:themeColor="text1" w:themeTint="D9"/>
                <w:sz w:val="21"/>
                <w:lang w:val="en-US" w:bidi="ar-SA"/>
              </w:rPr>
              <w:t>栈</w:t>
            </w:r>
            <w:proofErr w:type="gramEnd"/>
            <w:r>
              <w:rPr>
                <w:rFonts w:asciiTheme="minorEastAsia" w:eastAsiaTheme="minorEastAsia" w:hAnsiTheme="minorEastAsia" w:cstheme="minorBidi" w:hint="eastAsia"/>
                <w:color w:val="262626" w:themeColor="text1" w:themeTint="D9"/>
                <w:sz w:val="21"/>
                <w:lang w:val="en-US" w:bidi="ar-SA"/>
              </w:rPr>
              <w:t>：</w:t>
            </w:r>
            <w:r>
              <w:rPr>
                <w:rFonts w:hint="eastAsia"/>
                <w:color w:val="000000"/>
                <w:spacing w:val="6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hint="eastAsia"/>
                <w:color w:val="000000"/>
                <w:spacing w:val="6"/>
                <w:kern w:val="0"/>
                <w:sz w:val="21"/>
                <w:szCs w:val="21"/>
                <w:lang w:val="en-US"/>
              </w:rPr>
              <w:t>HTML5</w:t>
            </w:r>
            <w:r>
              <w:rPr>
                <w:rFonts w:hint="eastAsia"/>
                <w:color w:val="000000"/>
                <w:spacing w:val="6"/>
                <w:kern w:val="0"/>
                <w:sz w:val="21"/>
                <w:szCs w:val="21"/>
                <w:lang w:val="en-US"/>
              </w:rPr>
              <w:t>、</w:t>
            </w:r>
            <w:r>
              <w:rPr>
                <w:rFonts w:hint="eastAsia"/>
                <w:color w:val="000000"/>
                <w:spacing w:val="6"/>
                <w:kern w:val="0"/>
                <w:sz w:val="21"/>
                <w:szCs w:val="21"/>
                <w:lang w:val="en-US"/>
              </w:rPr>
              <w:t>CSS3</w:t>
            </w:r>
            <w:r>
              <w:rPr>
                <w:rFonts w:hint="eastAsia"/>
                <w:color w:val="000000"/>
                <w:spacing w:val="6"/>
                <w:kern w:val="0"/>
                <w:sz w:val="21"/>
                <w:szCs w:val="21"/>
                <w:lang w:val="en-US"/>
              </w:rPr>
              <w:t>、</w:t>
            </w:r>
            <w:r>
              <w:rPr>
                <w:rFonts w:hint="eastAsia"/>
                <w:color w:val="000000"/>
                <w:spacing w:val="6"/>
                <w:kern w:val="0"/>
                <w:sz w:val="21"/>
                <w:szCs w:val="21"/>
                <w:lang w:val="en-US"/>
              </w:rPr>
              <w:t>Less</w:t>
            </w:r>
            <w:r>
              <w:rPr>
                <w:rFonts w:hint="eastAsia"/>
                <w:color w:val="000000"/>
                <w:spacing w:val="6"/>
                <w:kern w:val="0"/>
                <w:sz w:val="21"/>
                <w:szCs w:val="21"/>
                <w:lang w:val="en-US"/>
              </w:rPr>
              <w:t>、</w:t>
            </w:r>
            <w:proofErr w:type="spellStart"/>
            <w:r>
              <w:rPr>
                <w:rFonts w:hint="eastAsia"/>
                <w:color w:val="000000"/>
                <w:spacing w:val="6"/>
                <w:kern w:val="0"/>
                <w:sz w:val="21"/>
                <w:szCs w:val="21"/>
                <w:lang w:val="en-US"/>
              </w:rPr>
              <w:t>Zepto</w:t>
            </w:r>
            <w:proofErr w:type="spellEnd"/>
            <w:r>
              <w:rPr>
                <w:rFonts w:hint="eastAsia"/>
                <w:color w:val="000000"/>
                <w:spacing w:val="6"/>
                <w:kern w:val="0"/>
                <w:sz w:val="21"/>
                <w:szCs w:val="21"/>
                <w:lang w:val="en-US"/>
              </w:rPr>
              <w:t>、</w:t>
            </w:r>
            <w:r>
              <w:rPr>
                <w:rFonts w:hint="eastAsia"/>
                <w:color w:val="000000"/>
                <w:spacing w:val="6"/>
                <w:kern w:val="0"/>
                <w:sz w:val="21"/>
                <w:szCs w:val="21"/>
                <w:lang w:val="en-US"/>
              </w:rPr>
              <w:t>Swiper</w:t>
            </w:r>
            <w:r>
              <w:rPr>
                <w:rFonts w:hint="eastAsia"/>
                <w:color w:val="000000"/>
                <w:spacing w:val="6"/>
                <w:kern w:val="0"/>
                <w:sz w:val="21"/>
                <w:szCs w:val="21"/>
                <w:lang w:val="en-US"/>
              </w:rPr>
              <w:t>、</w:t>
            </w:r>
            <w:r>
              <w:rPr>
                <w:rFonts w:hint="eastAsia"/>
                <w:color w:val="000000"/>
                <w:spacing w:val="6"/>
                <w:kern w:val="0"/>
                <w:sz w:val="21"/>
                <w:szCs w:val="21"/>
                <w:lang w:val="en-US"/>
              </w:rPr>
              <w:t xml:space="preserve">Animate.css </w:t>
            </w:r>
            <w:proofErr w:type="gramStart"/>
            <w:r>
              <w:rPr>
                <w:rFonts w:hint="eastAsia"/>
                <w:color w:val="000000"/>
                <w:spacing w:val="6"/>
                <w:kern w:val="0"/>
                <w:sz w:val="21"/>
                <w:szCs w:val="21"/>
                <w:lang w:val="en-US"/>
              </w:rPr>
              <w:t>侦</w:t>
            </w:r>
            <w:proofErr w:type="gramEnd"/>
            <w:r>
              <w:rPr>
                <w:rFonts w:hint="eastAsia"/>
                <w:color w:val="000000"/>
                <w:spacing w:val="6"/>
                <w:kern w:val="0"/>
                <w:sz w:val="21"/>
                <w:szCs w:val="21"/>
                <w:lang w:val="en-US"/>
              </w:rPr>
              <w:t>动画库等</w:t>
            </w:r>
          </w:p>
          <w:p w:rsidR="0059175A" w:rsidRDefault="008576B4"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</w:rPr>
              <w:t>项目介绍：</w:t>
            </w:r>
          </w:p>
          <w:p w:rsidR="0059175A" w:rsidRDefault="008576B4">
            <w:pPr>
              <w:spacing w:line="280" w:lineRule="exact"/>
              <w:ind w:leftChars="406" w:left="1297" w:right="476" w:hangingChars="200" w:hanging="444"/>
              <w:rPr>
                <w:rFonts w:ascii="微软雅黑" w:eastAsia="微软雅黑" w:hAnsi="微软雅黑" w:cs="微软雅黑"/>
                <w:color w:val="000000"/>
                <w:spacing w:val="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>项目主要针对公司产品成果的推广以及营销活动进行宣传。</w:t>
            </w:r>
          </w:p>
          <w:p w:rsidR="0059175A" w:rsidRDefault="008576B4"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</w:rPr>
              <w:t>项目职责：</w:t>
            </w:r>
          </w:p>
          <w:p w:rsidR="0059175A" w:rsidRDefault="008576B4">
            <w:pPr>
              <w:spacing w:line="280" w:lineRule="exact"/>
              <w:ind w:right="476" w:firstLineChars="100" w:firstLine="210"/>
              <w:jc w:val="left"/>
              <w:rPr>
                <w:rFonts w:ascii="宋体" w:eastAsia="宋体" w:hAnsi="宋体" w:cs="宋体"/>
                <w:spacing w:val="6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00"/>
                <w:spacing w:val="6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>使用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 xml:space="preserve"> HTML5+CSS3 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>布局页面，用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 xml:space="preserve">SWIPER 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>插件实现页面间的滑动等功能，用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 xml:space="preserve">H5 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>的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 xml:space="preserve"> audio 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>实现背景音乐的循环播放功能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>,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>用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 xml:space="preserve"> CSS3 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>中的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 xml:space="preserve">ANIMATION 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>实现页面中的动画效果。</w:t>
            </w:r>
          </w:p>
          <w:p w:rsidR="0059175A" w:rsidRDefault="0059175A">
            <w:pPr>
              <w:spacing w:line="280" w:lineRule="exact"/>
              <w:ind w:right="476" w:firstLineChars="100" w:firstLine="222"/>
              <w:jc w:val="left"/>
              <w:rPr>
                <w:rFonts w:ascii="宋体" w:eastAsia="宋体" w:hAnsi="宋体" w:cs="宋体"/>
                <w:spacing w:val="6"/>
                <w:szCs w:val="21"/>
              </w:rPr>
            </w:pPr>
          </w:p>
          <w:p w:rsidR="0059175A" w:rsidRDefault="0059175A">
            <w:pPr>
              <w:spacing w:line="280" w:lineRule="exact"/>
              <w:ind w:right="476" w:firstLineChars="100" w:firstLine="222"/>
              <w:jc w:val="left"/>
              <w:rPr>
                <w:rFonts w:ascii="宋体" w:eastAsia="宋体" w:hAnsi="宋体" w:cs="宋体"/>
                <w:spacing w:val="6"/>
                <w:szCs w:val="21"/>
              </w:rPr>
            </w:pPr>
          </w:p>
          <w:p w:rsidR="0059175A" w:rsidRDefault="008576B4">
            <w:pPr>
              <w:snapToGrid w:val="0"/>
              <w:spacing w:beforeLines="200" w:before="624" w:line="350" w:lineRule="exact"/>
              <w:rPr>
                <w:rFonts w:asciiTheme="minorEastAsia" w:hAnsiTheme="minorEastAsia"/>
                <w:b/>
                <w:color w:val="C33736"/>
              </w:rPr>
            </w:pPr>
            <w:r>
              <w:rPr>
                <w:rFonts w:asciiTheme="minorEastAsia" w:hAnsiTheme="minorEastAsia"/>
                <w:noProof/>
                <w:color w:val="262626" w:themeColor="text1" w:themeTint="D9"/>
              </w:rPr>
              <mc:AlternateContent>
                <mc:Choice Requires="wpg">
                  <w:drawing>
                    <wp:inline distT="0" distB="0" distL="114300" distR="114300">
                      <wp:extent cx="1418590" cy="322580"/>
                      <wp:effectExtent l="0" t="0" r="0" b="1270"/>
                      <wp:docPr id="6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8758" cy="322580"/>
                                <a:chOff x="0" y="19050"/>
                                <a:chExt cx="1419225" cy="326451"/>
                              </a:xfrm>
                              <a:effectLst/>
                            </wpg:grpSpPr>
                            <wps:wsp>
                              <wps:cNvPr id="49" name="文本框 12"/>
                              <wps:cNvSpPr txBox="1"/>
                              <wps:spPr>
                                <a:xfrm>
                                  <a:off x="371475" y="19111"/>
                                  <a:ext cx="1047750" cy="326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9175A" w:rsidRDefault="008576B4">
                                    <w:pPr>
                                      <w:snapToGrid w:val="0"/>
                                      <w:spacing w:line="360" w:lineRule="exact"/>
                                      <w:rPr>
                                        <w:rFonts w:ascii="微软雅黑" w:eastAsia="微软雅黑" w:hAnsi="微软雅黑"/>
                                        <w:b/>
                                        <w:color w:val="C3373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C33736"/>
                                        <w:sz w:val="28"/>
                                        <w:szCs w:val="28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  <wps:wsp>
                              <wps:cNvPr id="51" name="椭圆 3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905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33736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52" style="width:111.7pt;height:25.4pt;mso-position-horizontal-relative:char;mso-position-vertical-relative:line" coordorigin=",190" coordsize="14192,3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">
                      <v:shape id="文本框 12" o:spid="_x0000_s1053" type="#_x0000_t202" style="position:absolute;left:3714;top:191;width:10478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" filled="f" stroked="f" strokeweight=".5pt">
                        <v:textbox style="mso-fit-shape-to-text:t">
                          <w:txbxContent>
                            <w:p w:rsidR="0059175A" w:rsidRDefault="008576B4"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b/>
                                  <w:color w:val="C3373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C33736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v:rect id="椭圆 34" o:spid="_x0000_s1054" style="position:absolute;top:190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" fillcolor="#c33736" stroked="f" strokeweight="1pt">
                        <o:lock v:ext="edit" aspectratio="t"/>
                      </v:rect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323850</wp:posOffset>
                      </wp:positionV>
                      <wp:extent cx="251460" cy="199390"/>
                      <wp:effectExtent l="0" t="0" r="15240" b="10160"/>
                      <wp:wrapNone/>
                      <wp:docPr id="80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51753" cy="199362"/>
                              </a:xfrm>
                              <a:custGeom>
                                <a:avLst/>
                                <a:gdLst>
                                  <a:gd name="T0" fmla="*/ 2756 w 3580"/>
                                  <a:gd name="T1" fmla="*/ 1300 h 2820"/>
                                  <a:gd name="T2" fmla="*/ 1865 w 3580"/>
                                  <a:gd name="T3" fmla="*/ 1632 h 2820"/>
                                  <a:gd name="T4" fmla="*/ 1790 w 3580"/>
                                  <a:gd name="T5" fmla="*/ 1645 h 2820"/>
                                  <a:gd name="T6" fmla="*/ 1715 w 3580"/>
                                  <a:gd name="T7" fmla="*/ 1632 h 2820"/>
                                  <a:gd name="T8" fmla="*/ 824 w 3580"/>
                                  <a:gd name="T9" fmla="*/ 1300 h 2820"/>
                                  <a:gd name="T10" fmla="*/ 796 w 3580"/>
                                  <a:gd name="T11" fmla="*/ 1880 h 2820"/>
                                  <a:gd name="T12" fmla="*/ 1790 w 3580"/>
                                  <a:gd name="T13" fmla="*/ 2350 h 2820"/>
                                  <a:gd name="T14" fmla="*/ 2784 w 3580"/>
                                  <a:gd name="T15" fmla="*/ 1880 h 2820"/>
                                  <a:gd name="T16" fmla="*/ 2756 w 3580"/>
                                  <a:gd name="T17" fmla="*/ 1300 h 2820"/>
                                  <a:gd name="T18" fmla="*/ 3580 w 3580"/>
                                  <a:gd name="T19" fmla="*/ 705 h 2820"/>
                                  <a:gd name="T20" fmla="*/ 3545 w 3580"/>
                                  <a:gd name="T21" fmla="*/ 648 h 2820"/>
                                  <a:gd name="T22" fmla="*/ 1806 w 3580"/>
                                  <a:gd name="T23" fmla="*/ 1 h 2820"/>
                                  <a:gd name="T24" fmla="*/ 1790 w 3580"/>
                                  <a:gd name="T25" fmla="*/ 0 h 2820"/>
                                  <a:gd name="T26" fmla="*/ 1774 w 3580"/>
                                  <a:gd name="T27" fmla="*/ 1 h 2820"/>
                                  <a:gd name="T28" fmla="*/ 35 w 3580"/>
                                  <a:gd name="T29" fmla="*/ 648 h 2820"/>
                                  <a:gd name="T30" fmla="*/ 0 w 3580"/>
                                  <a:gd name="T31" fmla="*/ 705 h 2820"/>
                                  <a:gd name="T32" fmla="*/ 35 w 3580"/>
                                  <a:gd name="T33" fmla="*/ 762 h 2820"/>
                                  <a:gd name="T34" fmla="*/ 552 w 3580"/>
                                  <a:gd name="T35" fmla="*/ 953 h 2820"/>
                                  <a:gd name="T36" fmla="*/ 400 w 3580"/>
                                  <a:gd name="T37" fmla="*/ 1559 h 2820"/>
                                  <a:gd name="T38" fmla="*/ 299 w 3580"/>
                                  <a:gd name="T39" fmla="*/ 1763 h 2820"/>
                                  <a:gd name="T40" fmla="*/ 389 w 3580"/>
                                  <a:gd name="T41" fmla="*/ 1959 h 2820"/>
                                  <a:gd name="T42" fmla="*/ 299 w 3580"/>
                                  <a:gd name="T43" fmla="*/ 2754 h 2820"/>
                                  <a:gd name="T44" fmla="*/ 311 w 3580"/>
                                  <a:gd name="T45" fmla="*/ 2800 h 2820"/>
                                  <a:gd name="T46" fmla="*/ 348 w 3580"/>
                                  <a:gd name="T47" fmla="*/ 2820 h 2820"/>
                                  <a:gd name="T48" fmla="*/ 647 w 3580"/>
                                  <a:gd name="T49" fmla="*/ 2820 h 2820"/>
                                  <a:gd name="T50" fmla="*/ 684 w 3580"/>
                                  <a:gd name="T51" fmla="*/ 2800 h 2820"/>
                                  <a:gd name="T52" fmla="*/ 696 w 3580"/>
                                  <a:gd name="T53" fmla="*/ 2754 h 2820"/>
                                  <a:gd name="T54" fmla="*/ 606 w 3580"/>
                                  <a:gd name="T55" fmla="*/ 1959 h 2820"/>
                                  <a:gd name="T56" fmla="*/ 696 w 3580"/>
                                  <a:gd name="T57" fmla="*/ 1763 h 2820"/>
                                  <a:gd name="T58" fmla="*/ 598 w 3580"/>
                                  <a:gd name="T59" fmla="*/ 1562 h 2820"/>
                                  <a:gd name="T60" fmla="*/ 762 w 3580"/>
                                  <a:gd name="T61" fmla="*/ 1030 h 2820"/>
                                  <a:gd name="T62" fmla="*/ 1774 w 3580"/>
                                  <a:gd name="T63" fmla="*/ 1408 h 2820"/>
                                  <a:gd name="T64" fmla="*/ 1790 w 3580"/>
                                  <a:gd name="T65" fmla="*/ 1410 h 2820"/>
                                  <a:gd name="T66" fmla="*/ 1806 w 3580"/>
                                  <a:gd name="T67" fmla="*/ 1408 h 2820"/>
                                  <a:gd name="T68" fmla="*/ 3545 w 3580"/>
                                  <a:gd name="T69" fmla="*/ 762 h 2820"/>
                                  <a:gd name="T70" fmla="*/ 3580 w 3580"/>
                                  <a:gd name="T71" fmla="*/ 705 h 28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3580" h="2820">
                                    <a:moveTo>
                                      <a:pt x="2756" y="1300"/>
                                    </a:moveTo>
                                    <a:cubicBezTo>
                                      <a:pt x="1865" y="1632"/>
                                      <a:pt x="1865" y="1632"/>
                                      <a:pt x="1865" y="1632"/>
                                    </a:cubicBezTo>
                                    <a:cubicBezTo>
                                      <a:pt x="1840" y="1641"/>
                                      <a:pt x="1815" y="1645"/>
                                      <a:pt x="1790" y="1645"/>
                                    </a:cubicBezTo>
                                    <a:cubicBezTo>
                                      <a:pt x="1765" y="1645"/>
                                      <a:pt x="1740" y="1641"/>
                                      <a:pt x="1715" y="1632"/>
                                    </a:cubicBezTo>
                                    <a:cubicBezTo>
                                      <a:pt x="824" y="1300"/>
                                      <a:pt x="824" y="1300"/>
                                      <a:pt x="824" y="1300"/>
                                    </a:cubicBezTo>
                                    <a:cubicBezTo>
                                      <a:pt x="796" y="1880"/>
                                      <a:pt x="796" y="1880"/>
                                      <a:pt x="796" y="1880"/>
                                    </a:cubicBezTo>
                                    <a:cubicBezTo>
                                      <a:pt x="783" y="2139"/>
                                      <a:pt x="1242" y="2350"/>
                                      <a:pt x="1790" y="2350"/>
                                    </a:cubicBezTo>
                                    <a:cubicBezTo>
                                      <a:pt x="2338" y="2350"/>
                                      <a:pt x="2797" y="2139"/>
                                      <a:pt x="2784" y="1880"/>
                                    </a:cubicBezTo>
                                    <a:lnTo>
                                      <a:pt x="2756" y="1300"/>
                                    </a:lnTo>
                                    <a:close/>
                                    <a:moveTo>
                                      <a:pt x="3580" y="705"/>
                                    </a:moveTo>
                                    <a:cubicBezTo>
                                      <a:pt x="3580" y="679"/>
                                      <a:pt x="3566" y="657"/>
                                      <a:pt x="3545" y="648"/>
                                    </a:cubicBezTo>
                                    <a:cubicBezTo>
                                      <a:pt x="1806" y="1"/>
                                      <a:pt x="1806" y="1"/>
                                      <a:pt x="1806" y="1"/>
                                    </a:cubicBezTo>
                                    <a:cubicBezTo>
                                      <a:pt x="1799" y="0"/>
                                      <a:pt x="1795" y="0"/>
                                      <a:pt x="1790" y="0"/>
                                    </a:cubicBezTo>
                                    <a:cubicBezTo>
                                      <a:pt x="1785" y="0"/>
                                      <a:pt x="1781" y="0"/>
                                      <a:pt x="1774" y="1"/>
                                    </a:cubicBezTo>
                                    <a:cubicBezTo>
                                      <a:pt x="35" y="648"/>
                                      <a:pt x="35" y="648"/>
                                      <a:pt x="35" y="648"/>
                                    </a:cubicBezTo>
                                    <a:cubicBezTo>
                                      <a:pt x="14" y="657"/>
                                      <a:pt x="0" y="679"/>
                                      <a:pt x="0" y="705"/>
                                    </a:cubicBezTo>
                                    <a:cubicBezTo>
                                      <a:pt x="0" y="730"/>
                                      <a:pt x="14" y="753"/>
                                      <a:pt x="35" y="762"/>
                                    </a:cubicBezTo>
                                    <a:cubicBezTo>
                                      <a:pt x="552" y="953"/>
                                      <a:pt x="552" y="953"/>
                                      <a:pt x="552" y="953"/>
                                    </a:cubicBezTo>
                                    <a:cubicBezTo>
                                      <a:pt x="456" y="1112"/>
                                      <a:pt x="409" y="1344"/>
                                      <a:pt x="400" y="1559"/>
                                    </a:cubicBezTo>
                                    <a:cubicBezTo>
                                      <a:pt x="341" y="1599"/>
                                      <a:pt x="299" y="1674"/>
                                      <a:pt x="299" y="1763"/>
                                    </a:cubicBezTo>
                                    <a:cubicBezTo>
                                      <a:pt x="299" y="1845"/>
                                      <a:pt x="334" y="1917"/>
                                      <a:pt x="389" y="1959"/>
                                    </a:cubicBezTo>
                                    <a:cubicBezTo>
                                      <a:pt x="299" y="2754"/>
                                      <a:pt x="299" y="2754"/>
                                      <a:pt x="299" y="2754"/>
                                    </a:cubicBezTo>
                                    <a:cubicBezTo>
                                      <a:pt x="297" y="2771"/>
                                      <a:pt x="302" y="2787"/>
                                      <a:pt x="311" y="2800"/>
                                    </a:cubicBezTo>
                                    <a:cubicBezTo>
                                      <a:pt x="320" y="2813"/>
                                      <a:pt x="334" y="2820"/>
                                      <a:pt x="348" y="2820"/>
                                    </a:cubicBezTo>
                                    <a:cubicBezTo>
                                      <a:pt x="647" y="2820"/>
                                      <a:pt x="647" y="2820"/>
                                      <a:pt x="647" y="2820"/>
                                    </a:cubicBezTo>
                                    <a:cubicBezTo>
                                      <a:pt x="661" y="2820"/>
                                      <a:pt x="675" y="2813"/>
                                      <a:pt x="684" y="2800"/>
                                    </a:cubicBezTo>
                                    <a:cubicBezTo>
                                      <a:pt x="693" y="2787"/>
                                      <a:pt x="698" y="2771"/>
                                      <a:pt x="696" y="2754"/>
                                    </a:cubicBezTo>
                                    <a:cubicBezTo>
                                      <a:pt x="606" y="1959"/>
                                      <a:pt x="606" y="1959"/>
                                      <a:pt x="606" y="1959"/>
                                    </a:cubicBezTo>
                                    <a:cubicBezTo>
                                      <a:pt x="661" y="1917"/>
                                      <a:pt x="696" y="1845"/>
                                      <a:pt x="696" y="1763"/>
                                    </a:cubicBezTo>
                                    <a:cubicBezTo>
                                      <a:pt x="696" y="1676"/>
                                      <a:pt x="657" y="1603"/>
                                      <a:pt x="598" y="1562"/>
                                    </a:cubicBezTo>
                                    <a:cubicBezTo>
                                      <a:pt x="611" y="1314"/>
                                      <a:pt x="673" y="1112"/>
                                      <a:pt x="762" y="1030"/>
                                    </a:cubicBezTo>
                                    <a:cubicBezTo>
                                      <a:pt x="1774" y="1408"/>
                                      <a:pt x="1774" y="1408"/>
                                      <a:pt x="1774" y="1408"/>
                                    </a:cubicBezTo>
                                    <a:cubicBezTo>
                                      <a:pt x="1781" y="1410"/>
                                      <a:pt x="1785" y="1410"/>
                                      <a:pt x="1790" y="1410"/>
                                    </a:cubicBezTo>
                                    <a:cubicBezTo>
                                      <a:pt x="1795" y="1410"/>
                                      <a:pt x="1799" y="1410"/>
                                      <a:pt x="1806" y="1408"/>
                                    </a:cubicBezTo>
                                    <a:cubicBezTo>
                                      <a:pt x="3545" y="762"/>
                                      <a:pt x="3545" y="762"/>
                                      <a:pt x="3545" y="762"/>
                                    </a:cubicBezTo>
                                    <a:cubicBezTo>
                                      <a:pt x="3566" y="753"/>
                                      <a:pt x="3580" y="730"/>
                                      <a:pt x="3580" y="70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ADC24E" id="Freeform 9" o:spid="_x0000_s1026" style="position:absolute;left:0;text-align:left;margin-left:2.25pt;margin-top:25.5pt;width:19.8pt;height:15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80,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" path="m2756,1300v-891,332,-891,332,-891,332c1840,1641,1815,1645,1790,1645v-25,,-50,-4,-75,-13c824,1300,824,1300,824,1300v-28,580,-28,580,-28,580c783,2139,1242,2350,1790,2350v548,,1007,-211,994,-470l2756,1300xm3580,705v,-26,-14,-48,-35,-57c1806,1,1806,1,1806,1,1799,,1795,,1790,v-5,,-9,,-16,1c35,648,35,648,35,648,14,657,,679,,705v,25,14,48,35,57c552,953,552,953,552,953v-96,159,-143,391,-152,606c341,1599,299,1674,299,1763v,82,35,154,90,196c299,2754,299,2754,299,2754v-2,17,3,33,12,46c320,2813,334,2820,348,2820v299,,299,,299,c661,2820,675,2813,684,2800v9,-13,14,-29,12,-46c606,1959,606,1959,606,1959v55,-42,90,-114,90,-196c696,1676,657,1603,598,1562v13,-248,75,-450,164,-532c1774,1408,1774,1408,1774,1408v7,2,11,2,16,2c1795,1410,1799,1410,1806,1408,3545,762,3545,762,3545,762v21,-9,35,-32,35,-57xe" fillcolor="white [3212]" stroked="f">
                      <v:path arrowok="t" o:connecttype="custom" o:connectlocs="193808,91904;131151,115375;125877,116295;120602,115375;57945,91904;55976,132908;125877,166135;195777,132908;193808,91904;251753,49841;249292,45811;127002,71;125877,0;124751,71;2461,45811;0,49841;2461,53870;38818,67373;28129,110215;21026,124637;27355,138493;21026,194696;21870,197948;24472,199362;45498,199362;48100,197948;48944,194696;42615,138493;48944,124637;42053,110427;53585,72817;124751,99540;125877,99681;127002,99540;249292,53870;251753,49841" o:connectangles="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</w:p>
          <w:p w:rsidR="0059175A" w:rsidRDefault="008576B4">
            <w:pPr>
              <w:spacing w:line="280" w:lineRule="exact"/>
              <w:ind w:right="476"/>
              <w:jc w:val="left"/>
              <w:rPr>
                <w:rFonts w:asciiTheme="minorEastAsia" w:hAnsiTheme="minorEastAsia"/>
                <w:color w:val="262626" w:themeColor="text1" w:themeTint="D9"/>
              </w:rPr>
            </w:pPr>
            <w:r>
              <w:rPr>
                <w:rFonts w:asciiTheme="minorEastAsia" w:hAnsiTheme="minorEastAsia"/>
                <w:noProof/>
                <w:color w:val="262626" w:themeColor="text1" w:themeTint="D9"/>
              </w:rPr>
              <mc:AlternateContent>
                <mc:Choice Requires="wpg">
                  <w:drawing>
                    <wp:inline distT="0" distB="0" distL="114300" distR="114300">
                      <wp:extent cx="6720840" cy="326390"/>
                      <wp:effectExtent l="0" t="0" r="22860" b="0"/>
                      <wp:docPr id="44" name="组合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6431"/>
                                <a:chOff x="0" y="19050"/>
                                <a:chExt cx="6724297" cy="326430799"/>
                              </a:xfrm>
                            </wpg:grpSpPr>
                            <wpg:grpSp>
                              <wpg:cNvPr id="45" name="组合 576"/>
                              <wpg:cNvGrpSpPr/>
                              <wpg:grpSpPr>
                                <a:xfrm>
                                  <a:off x="371475" y="19050"/>
                                  <a:ext cx="6352822" cy="326430799"/>
                                  <a:chOff x="238125" y="19050"/>
                                  <a:chExt cx="6353724" cy="326430799"/>
                                </a:xfrm>
                              </wpg:grpSpPr>
                              <wps:wsp>
                                <wps:cNvPr id="23" name="文本框 22"/>
                                <wps:cNvSpPr txBox="1"/>
                                <wps:spPr>
                                  <a:xfrm>
                                    <a:off x="238125" y="19050"/>
                                    <a:ext cx="1047802" cy="3264307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9175A" w:rsidRDefault="0059175A"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eastAsia="微软雅黑" w:hAnsi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upright="1">
                                  <a:spAutoFit/>
                                </wps:bodyPr>
                              </wps:wsp>
                              <wps:wsp>
                                <wps:cNvPr id="24" name="直线 21"/>
                                <wps:cNvCnPr/>
                                <wps:spPr>
                                  <a:xfrm>
                                    <a:off x="1189834" y="187261"/>
                                    <a:ext cx="5402015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46" name="组合 5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28575"/>
                                  <a:ext cx="323850" cy="323850"/>
                                  <a:chOff x="658657" y="0"/>
                                  <a:chExt cx="324000" cy="324000"/>
                                </a:xfrm>
                              </wpg:grpSpPr>
                              <wps:wsp>
                                <wps:cNvPr id="26" name="椭圆 2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658657" y="0"/>
                                    <a:ext cx="32400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 w="12700">
                                    <a:noFill/>
                                  </a:ln>
                                </wps:spPr>
                                <wps:bodyPr anchor="ctr" upright="1"/>
                              </wps:wsp>
                              <wps:wsp>
                                <wps:cNvPr id="27" name="自选图形 1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703255" y="69489"/>
                                    <a:ext cx="252000" cy="199455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  <a:gd name="A3" fmla="val 0"/>
                                    </a:gdLst>
                                    <a:ahLst/>
                                    <a:cxnLst>
                                      <a:cxn ang="0">
                                        <a:pos x="193997" y="91947"/>
                                      </a:cxn>
                                      <a:cxn ang="0">
                                        <a:pos x="131279" y="115429"/>
                                      </a:cxn>
                                      <a:cxn ang="0">
                                        <a:pos x="126000" y="116348"/>
                                      </a:cxn>
                                      <a:cxn ang="0">
                                        <a:pos x="120720" y="115429"/>
                                      </a:cxn>
                                      <a:cxn ang="0">
                                        <a:pos x="58002" y="91947"/>
                                      </a:cxn>
                                      <a:cxn ang="0">
                                        <a:pos x="56031" y="132970"/>
                                      </a:cxn>
                                      <a:cxn ang="0">
                                        <a:pos x="126000" y="166212"/>
                                      </a:cxn>
                                      <a:cxn ang="0">
                                        <a:pos x="195968" y="132970"/>
                                      </a:cxn>
                                      <a:cxn ang="0">
                                        <a:pos x="193997" y="91947"/>
                                      </a:cxn>
                                      <a:cxn ang="0">
                                        <a:pos x="252000" y="49863"/>
                                      </a:cxn>
                                      <a:cxn ang="0">
                                        <a:pos x="249536" y="45832"/>
                                      </a:cxn>
                                      <a:cxn ang="0">
                                        <a:pos x="127126" y="70"/>
                                      </a:cxn>
                                      <a:cxn ang="0">
                                        <a:pos x="126000" y="0"/>
                                      </a:cxn>
                                      <a:cxn ang="0">
                                        <a:pos x="124873" y="70"/>
                                      </a:cxn>
                                      <a:cxn ang="0">
                                        <a:pos x="2463" y="45832"/>
                                      </a:cxn>
                                      <a:cxn ang="0">
                                        <a:pos x="0" y="49863"/>
                                      </a:cxn>
                                      <a:cxn ang="0">
                                        <a:pos x="2463" y="53895"/>
                                      </a:cxn>
                                      <a:cxn ang="0">
                                        <a:pos x="38855" y="67404"/>
                                      </a:cxn>
                                      <a:cxn ang="0">
                                        <a:pos x="28156" y="110266"/>
                                      </a:cxn>
                                      <a:cxn ang="0">
                                        <a:pos x="21046" y="124694"/>
                                      </a:cxn>
                                      <a:cxn ang="0">
                                        <a:pos x="27382" y="138557"/>
                                      </a:cxn>
                                      <a:cxn ang="0">
                                        <a:pos x="21046" y="194786"/>
                                      </a:cxn>
                                      <a:cxn ang="0">
                                        <a:pos x="21891" y="198040"/>
                                      </a:cxn>
                                      <a:cxn ang="0">
                                        <a:pos x="24496" y="199455"/>
                                      </a:cxn>
                                      <a:cxn ang="0">
                                        <a:pos x="45543" y="199455"/>
                                      </a:cxn>
                                      <a:cxn ang="0">
                                        <a:pos x="48147" y="198040"/>
                                      </a:cxn>
                                      <a:cxn ang="0">
                                        <a:pos x="48992" y="194786"/>
                                      </a:cxn>
                                      <a:cxn ang="0">
                                        <a:pos x="42656" y="138557"/>
                                      </a:cxn>
                                      <a:cxn ang="0">
                                        <a:pos x="48992" y="124694"/>
                                      </a:cxn>
                                      <a:cxn ang="0">
                                        <a:pos x="42093" y="110478"/>
                                      </a:cxn>
                                      <a:cxn ang="0">
                                        <a:pos x="53637" y="72850"/>
                                      </a:cxn>
                                      <a:cxn ang="0">
                                        <a:pos x="124873" y="99586"/>
                                      </a:cxn>
                                      <a:cxn ang="0">
                                        <a:pos x="126000" y="99727"/>
                                      </a:cxn>
                                      <a:cxn ang="0">
                                        <a:pos x="127126" y="99586"/>
                                      </a:cxn>
                                      <a:cxn ang="0">
                                        <a:pos x="249536" y="53895"/>
                                      </a:cxn>
                                      <a:cxn ang="0">
                                        <a:pos x="252000" y="49863"/>
                                      </a:cxn>
                                    </a:cxnLst>
                                    <a:rect l="0" t="0" r="0" b="0"/>
                                    <a:pathLst>
                                      <a:path w="3580" h="2820">
                                        <a:moveTo>
                                          <a:pt x="2756" y="1300"/>
                                        </a:moveTo>
                                        <a:cubicBezTo>
                                          <a:pt x="1865" y="1632"/>
                                          <a:pt x="1865" y="1632"/>
                                          <a:pt x="1865" y="1632"/>
                                        </a:cubicBezTo>
                                        <a:cubicBezTo>
                                          <a:pt x="1840" y="1641"/>
                                          <a:pt x="1815" y="1645"/>
                                          <a:pt x="1790" y="1645"/>
                                        </a:cubicBezTo>
                                        <a:cubicBezTo>
                                          <a:pt x="1765" y="1645"/>
                                          <a:pt x="1740" y="1641"/>
                                          <a:pt x="1715" y="1632"/>
                                        </a:cubicBezTo>
                                        <a:cubicBezTo>
                                          <a:pt x="824" y="1300"/>
                                          <a:pt x="824" y="1300"/>
                                          <a:pt x="824" y="1300"/>
                                        </a:cubicBezTo>
                                        <a:cubicBezTo>
                                          <a:pt x="796" y="1880"/>
                                          <a:pt x="796" y="1880"/>
                                          <a:pt x="796" y="1880"/>
                                        </a:cubicBezTo>
                                        <a:cubicBezTo>
                                          <a:pt x="783" y="2139"/>
                                          <a:pt x="1242" y="2350"/>
                                          <a:pt x="1790" y="2350"/>
                                        </a:cubicBezTo>
                                        <a:cubicBezTo>
                                          <a:pt x="2338" y="2350"/>
                                          <a:pt x="2797" y="2139"/>
                                          <a:pt x="2784" y="1880"/>
                                        </a:cubicBezTo>
                                        <a:lnTo>
                                          <a:pt x="2756" y="1300"/>
                                        </a:lnTo>
                                        <a:close/>
                                        <a:moveTo>
                                          <a:pt x="3580" y="705"/>
                                        </a:moveTo>
                                        <a:cubicBezTo>
                                          <a:pt x="3580" y="679"/>
                                          <a:pt x="3566" y="657"/>
                                          <a:pt x="3545" y="648"/>
                                        </a:cubicBezTo>
                                        <a:cubicBezTo>
                                          <a:pt x="1806" y="1"/>
                                          <a:pt x="1806" y="1"/>
                                          <a:pt x="1806" y="1"/>
                                        </a:cubicBezTo>
                                        <a:cubicBezTo>
                                          <a:pt x="1799" y="0"/>
                                          <a:pt x="1795" y="0"/>
                                          <a:pt x="1790" y="0"/>
                                        </a:cubicBezTo>
                                        <a:cubicBezTo>
                                          <a:pt x="1785" y="0"/>
                                          <a:pt x="1781" y="0"/>
                                          <a:pt x="1774" y="1"/>
                                        </a:cubicBezTo>
                                        <a:cubicBezTo>
                                          <a:pt x="35" y="648"/>
                                          <a:pt x="35" y="648"/>
                                          <a:pt x="35" y="648"/>
                                        </a:cubicBezTo>
                                        <a:cubicBezTo>
                                          <a:pt x="14" y="657"/>
                                          <a:pt x="0" y="679"/>
                                          <a:pt x="0" y="705"/>
                                        </a:cubicBezTo>
                                        <a:cubicBezTo>
                                          <a:pt x="0" y="730"/>
                                          <a:pt x="14" y="753"/>
                                          <a:pt x="35" y="762"/>
                                        </a:cubicBezTo>
                                        <a:cubicBezTo>
                                          <a:pt x="552" y="953"/>
                                          <a:pt x="552" y="953"/>
                                          <a:pt x="552" y="953"/>
                                        </a:cubicBezTo>
                                        <a:cubicBezTo>
                                          <a:pt x="456" y="1112"/>
                                          <a:pt x="409" y="1344"/>
                                          <a:pt x="400" y="1559"/>
                                        </a:cubicBezTo>
                                        <a:cubicBezTo>
                                          <a:pt x="341" y="1599"/>
                                          <a:pt x="299" y="1674"/>
                                          <a:pt x="299" y="1763"/>
                                        </a:cubicBezTo>
                                        <a:cubicBezTo>
                                          <a:pt x="299" y="1845"/>
                                          <a:pt x="334" y="1917"/>
                                          <a:pt x="389" y="1959"/>
                                        </a:cubicBezTo>
                                        <a:cubicBezTo>
                                          <a:pt x="299" y="2754"/>
                                          <a:pt x="299" y="2754"/>
                                          <a:pt x="299" y="2754"/>
                                        </a:cubicBezTo>
                                        <a:cubicBezTo>
                                          <a:pt x="297" y="2771"/>
                                          <a:pt x="302" y="2787"/>
                                          <a:pt x="311" y="2800"/>
                                        </a:cubicBezTo>
                                        <a:cubicBezTo>
                                          <a:pt x="320" y="2813"/>
                                          <a:pt x="334" y="2820"/>
                                          <a:pt x="348" y="2820"/>
                                        </a:cubicBezTo>
                                        <a:cubicBezTo>
                                          <a:pt x="647" y="2820"/>
                                          <a:pt x="647" y="2820"/>
                                          <a:pt x="647" y="2820"/>
                                        </a:cubicBezTo>
                                        <a:cubicBezTo>
                                          <a:pt x="661" y="2820"/>
                                          <a:pt x="675" y="2813"/>
                                          <a:pt x="684" y="2800"/>
                                        </a:cubicBezTo>
                                        <a:cubicBezTo>
                                          <a:pt x="693" y="2787"/>
                                          <a:pt x="698" y="2771"/>
                                          <a:pt x="696" y="2754"/>
                                        </a:cubicBezTo>
                                        <a:cubicBezTo>
                                          <a:pt x="606" y="1959"/>
                                          <a:pt x="606" y="1959"/>
                                          <a:pt x="606" y="1959"/>
                                        </a:cubicBezTo>
                                        <a:cubicBezTo>
                                          <a:pt x="661" y="1917"/>
                                          <a:pt x="696" y="1845"/>
                                          <a:pt x="696" y="1763"/>
                                        </a:cubicBezTo>
                                        <a:cubicBezTo>
                                          <a:pt x="696" y="1676"/>
                                          <a:pt x="657" y="1603"/>
                                          <a:pt x="598" y="1562"/>
                                        </a:cubicBezTo>
                                        <a:cubicBezTo>
                                          <a:pt x="611" y="1314"/>
                                          <a:pt x="673" y="1112"/>
                                          <a:pt x="762" y="1030"/>
                                        </a:cubicBezTo>
                                        <a:cubicBezTo>
                                          <a:pt x="1774" y="1408"/>
                                          <a:pt x="1774" y="1408"/>
                                          <a:pt x="1774" y="1408"/>
                                        </a:cubicBezTo>
                                        <a:cubicBezTo>
                                          <a:pt x="1781" y="1410"/>
                                          <a:pt x="1785" y="1410"/>
                                          <a:pt x="1790" y="1410"/>
                                        </a:cubicBezTo>
                                        <a:cubicBezTo>
                                          <a:pt x="1795" y="1410"/>
                                          <a:pt x="1799" y="1410"/>
                                          <a:pt x="1806" y="1408"/>
                                        </a:cubicBezTo>
                                        <a:cubicBezTo>
                                          <a:pt x="3545" y="762"/>
                                          <a:pt x="3545" y="762"/>
                                          <a:pt x="3545" y="762"/>
                                        </a:cubicBezTo>
                                        <a:cubicBezTo>
                                          <a:pt x="3566" y="753"/>
                                          <a:pt x="3580" y="730"/>
                                          <a:pt x="3580" y="70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6" o:spid="_x0000_s1055" style="width:529.2pt;height:25.7pt;mso-position-horizontal-relative:char;mso-position-vertical-relative:line" coordorigin=",190" coordsize="67242,326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">
                      <v:group id="组合 576" o:spid="_x0000_s1056" style="position:absolute;left:3714;top:190;width:63528;height:3264308" coordorigin="2381,190" coordsize="63537,326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shape id="文本框 22" o:spid="_x0000_s1057" type="#_x0000_t202" style="position:absolute;left:2381;top:190;width:10478;height:326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" filled="f" stroked="f" strokeweight=".5pt">
                          <v:textbox style="mso-fit-shape-to-text:t">
                            <w:txbxContent>
                              <w:p w:rsidR="0059175A" w:rsidRDefault="0059175A"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直线 21" o:spid="_x0000_s1058" style="position:absolute;visibility:visible;mso-wrap-style:square" from="11898,1872" to="65918,1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" strokecolor="#bfbfbf [2412]" strokeweight="1pt">
                          <v:stroke joinstyle="miter"/>
                        </v:line>
                      </v:group>
                      <v:group id="组合 54" o:spid="_x0000_s1059" style="position:absolute;top:285;width:3238;height:3239" coordorigin="6586" coordsize="324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o:lock v:ext="edit" aspectratio="t"/>
                        <v:rect id="椭圆 26" o:spid="_x0000_s1060" style="position:absolute;left:6586;width:324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" fillcolor="#c33736" stroked="f" strokeweight="1pt">
                          <o:lock v:ext="edit" aspectratio="t"/>
                        </v:rect>
                        <v:shape id="自选图形 18" o:spid="_x0000_s1061" style="position:absolute;left:7032;top:694;width:2520;height:1995;visibility:visible;mso-wrap-style:square;v-text-anchor:top" coordsize="3580,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" path="m2756,1300v-891,332,-891,332,-891,332c1840,1641,1815,1645,1790,1645v-25,,-50,-4,-75,-13c824,1300,824,1300,824,1300v-28,580,-28,580,-28,580c783,2139,1242,2350,1790,2350v548,,1007,-211,994,-470l2756,1300xm3580,705v,-26,-14,-48,-35,-57c1806,1,1806,1,1806,1,1799,,1795,,1790,v-5,,-9,,-16,1c35,648,35,648,35,648,14,657,,679,,705v,25,14,48,35,57c552,953,552,953,552,953v-96,159,-143,391,-152,606c341,1599,299,1674,299,1763v,82,35,154,90,196c299,2754,299,2754,299,2754v-2,17,3,33,12,46c320,2813,334,2820,348,2820v299,,299,,299,c661,2820,675,2813,684,2800v9,-13,14,-29,12,-46c606,1959,606,1959,606,1959v55,-42,90,-114,90,-196c696,1676,657,1603,598,1562v13,-248,75,-450,164,-532c1774,1408,1774,1408,1774,1408v7,2,11,2,16,2c1795,1410,1799,1410,1806,1408,3545,762,3545,762,3545,762v21,-9,35,-32,35,-57xe" fillcolor="white [3212]" stroked="f">
                          <v:path arrowok="t" o:connecttype="custom" o:connectlocs="193997,91947;131279,115429;126000,116348;120720,115429;58002,91947;56031,132970;126000,166212;195968,132970;193997,91947;252000,49863;249536,45832;127126,70;126000,0;124873,70;2463,45832;0,49863;2463,53895;38855,67404;28156,110266;21046,124694;27382,138557;21046,194786;21891,198040;24496,199455;45543,199455;48147,198040;48992,194786;42656,138557;48992,124694;42093,110478;53637,72850;124873,99586;126000,99727;127126,99586;249536,53895;252000,49863" o:connectangles="0,0,0,0,0,0,0,0,0,0,0,0,0,0,0,0,0,0,0,0,0,0,0,0,0,0,0,0,0,0,0,0,0,0,0,0" textboxrect="0,0,3580,2820"/>
                          <o:lock v:ext="edit" aspectratio="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59175A" w:rsidRDefault="008576B4">
            <w:pPr>
              <w:tabs>
                <w:tab w:val="left" w:pos="3510"/>
                <w:tab w:val="left" w:pos="7935"/>
              </w:tabs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</w:rPr>
              <w:t>201</w:t>
            </w:r>
            <w:r>
              <w:rPr>
                <w:rFonts w:asciiTheme="minorEastAsia" w:hAnsiTheme="minorEastAsia" w:hint="eastAsia"/>
                <w:color w:val="262626" w:themeColor="text1" w:themeTint="D9"/>
              </w:rPr>
              <w:t>2</w:t>
            </w:r>
            <w:r>
              <w:rPr>
                <w:rFonts w:asciiTheme="minorEastAsia" w:hAnsiTheme="minorEastAsia" w:hint="eastAsia"/>
                <w:color w:val="262626" w:themeColor="text1" w:themeTint="D9"/>
              </w:rPr>
              <w:t>.09-201</w:t>
            </w:r>
            <w:r>
              <w:rPr>
                <w:rFonts w:asciiTheme="minorEastAsia" w:hAnsiTheme="minorEastAsia" w:hint="eastAsia"/>
                <w:color w:val="262626" w:themeColor="text1" w:themeTint="D9"/>
              </w:rPr>
              <w:t>6</w:t>
            </w:r>
            <w:r>
              <w:rPr>
                <w:rFonts w:asciiTheme="minorEastAsia" w:hAnsiTheme="minorEastAsia" w:hint="eastAsia"/>
                <w:color w:val="262626" w:themeColor="text1" w:themeTint="D9"/>
              </w:rPr>
              <w:t>.06</w:t>
            </w:r>
            <w:r>
              <w:rPr>
                <w:rFonts w:asciiTheme="minorEastAsia" w:hAnsiTheme="minorEastAsia"/>
                <w:color w:val="262626" w:themeColor="text1" w:themeTint="D9"/>
              </w:rPr>
              <w:tab/>
            </w:r>
          </w:p>
          <w:p w:rsidR="0059175A" w:rsidRDefault="008576B4">
            <w:pPr>
              <w:snapToGrid w:val="0"/>
              <w:spacing w:beforeLines="200" w:before="624" w:line="350" w:lineRule="exact"/>
              <w:rPr>
                <w:rFonts w:asciiTheme="minorEastAsia" w:hAnsiTheme="minorEastAsia"/>
                <w:b/>
                <w:color w:val="C33736"/>
              </w:rPr>
            </w:pPr>
            <w:bookmarkStart w:id="4" w:name="assessment_content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307340</wp:posOffset>
                      </wp:positionV>
                      <wp:extent cx="198120" cy="197485"/>
                      <wp:effectExtent l="0" t="0" r="11430" b="12700"/>
                      <wp:wrapNone/>
                      <wp:docPr id="59" name="Freeform 1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97937" cy="197187"/>
                              </a:xfrm>
                              <a:custGeom>
                                <a:avLst/>
                                <a:gdLst>
                                  <a:gd name="T0" fmla="*/ 416 w 448"/>
                                  <a:gd name="T1" fmla="*/ 186 h 448"/>
                                  <a:gd name="T2" fmla="*/ 400 w 448"/>
                                  <a:gd name="T3" fmla="*/ 202 h 448"/>
                                  <a:gd name="T4" fmla="*/ 400 w 448"/>
                                  <a:gd name="T5" fmla="*/ 387 h 448"/>
                                  <a:gd name="T6" fmla="*/ 369 w 448"/>
                                  <a:gd name="T7" fmla="*/ 418 h 448"/>
                                  <a:gd name="T8" fmla="*/ 62 w 448"/>
                                  <a:gd name="T9" fmla="*/ 418 h 448"/>
                                  <a:gd name="T10" fmla="*/ 30 w 448"/>
                                  <a:gd name="T11" fmla="*/ 387 h 448"/>
                                  <a:gd name="T12" fmla="*/ 30 w 448"/>
                                  <a:gd name="T13" fmla="*/ 79 h 448"/>
                                  <a:gd name="T14" fmla="*/ 61 w 448"/>
                                  <a:gd name="T15" fmla="*/ 48 h 448"/>
                                  <a:gd name="T16" fmla="*/ 308 w 448"/>
                                  <a:gd name="T17" fmla="*/ 48 h 448"/>
                                  <a:gd name="T18" fmla="*/ 323 w 448"/>
                                  <a:gd name="T19" fmla="*/ 32 h 448"/>
                                  <a:gd name="T20" fmla="*/ 308 w 448"/>
                                  <a:gd name="T21" fmla="*/ 17 h 448"/>
                                  <a:gd name="T22" fmla="*/ 61 w 448"/>
                                  <a:gd name="T23" fmla="*/ 17 h 448"/>
                                  <a:gd name="T24" fmla="*/ 0 w 448"/>
                                  <a:gd name="T25" fmla="*/ 79 h 448"/>
                                  <a:gd name="T26" fmla="*/ 0 w 448"/>
                                  <a:gd name="T27" fmla="*/ 387 h 448"/>
                                  <a:gd name="T28" fmla="*/ 62 w 448"/>
                                  <a:gd name="T29" fmla="*/ 448 h 448"/>
                                  <a:gd name="T30" fmla="*/ 369 w 448"/>
                                  <a:gd name="T31" fmla="*/ 448 h 448"/>
                                  <a:gd name="T32" fmla="*/ 431 w 448"/>
                                  <a:gd name="T33" fmla="*/ 387 h 448"/>
                                  <a:gd name="T34" fmla="*/ 431 w 448"/>
                                  <a:gd name="T35" fmla="*/ 202 h 448"/>
                                  <a:gd name="T36" fmla="*/ 416 w 448"/>
                                  <a:gd name="T37" fmla="*/ 186 h 448"/>
                                  <a:gd name="T38" fmla="*/ 442 w 448"/>
                                  <a:gd name="T39" fmla="*/ 6 h 448"/>
                                  <a:gd name="T40" fmla="*/ 420 w 448"/>
                                  <a:gd name="T41" fmla="*/ 6 h 448"/>
                                  <a:gd name="T42" fmla="*/ 297 w 448"/>
                                  <a:gd name="T43" fmla="*/ 129 h 448"/>
                                  <a:gd name="T44" fmla="*/ 297 w 448"/>
                                  <a:gd name="T45" fmla="*/ 151 h 448"/>
                                  <a:gd name="T46" fmla="*/ 319 w 448"/>
                                  <a:gd name="T47" fmla="*/ 151 h 448"/>
                                  <a:gd name="T48" fmla="*/ 442 w 448"/>
                                  <a:gd name="T49" fmla="*/ 28 h 448"/>
                                  <a:gd name="T50" fmla="*/ 442 w 448"/>
                                  <a:gd name="T51" fmla="*/ 6 h 448"/>
                                  <a:gd name="T52" fmla="*/ 231 w 448"/>
                                  <a:gd name="T53" fmla="*/ 140 h 448"/>
                                  <a:gd name="T54" fmla="*/ 107 w 448"/>
                                  <a:gd name="T55" fmla="*/ 140 h 448"/>
                                  <a:gd name="T56" fmla="*/ 92 w 448"/>
                                  <a:gd name="T57" fmla="*/ 156 h 448"/>
                                  <a:gd name="T58" fmla="*/ 107 w 448"/>
                                  <a:gd name="T59" fmla="*/ 171 h 448"/>
                                  <a:gd name="T60" fmla="*/ 231 w 448"/>
                                  <a:gd name="T61" fmla="*/ 171 h 448"/>
                                  <a:gd name="T62" fmla="*/ 246 w 448"/>
                                  <a:gd name="T63" fmla="*/ 156 h 448"/>
                                  <a:gd name="T64" fmla="*/ 231 w 448"/>
                                  <a:gd name="T65" fmla="*/ 140 h 448"/>
                                  <a:gd name="T66" fmla="*/ 92 w 448"/>
                                  <a:gd name="T67" fmla="*/ 279 h 448"/>
                                  <a:gd name="T68" fmla="*/ 108 w 448"/>
                                  <a:gd name="T69" fmla="*/ 294 h 448"/>
                                  <a:gd name="T70" fmla="*/ 323 w 448"/>
                                  <a:gd name="T71" fmla="*/ 294 h 448"/>
                                  <a:gd name="T72" fmla="*/ 339 w 448"/>
                                  <a:gd name="T73" fmla="*/ 279 h 448"/>
                                  <a:gd name="T74" fmla="*/ 323 w 448"/>
                                  <a:gd name="T75" fmla="*/ 263 h 448"/>
                                  <a:gd name="T76" fmla="*/ 108 w 448"/>
                                  <a:gd name="T77" fmla="*/ 263 h 448"/>
                                  <a:gd name="T78" fmla="*/ 92 w 448"/>
                                  <a:gd name="T79" fmla="*/ 279 h 4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448" h="448">
                                    <a:moveTo>
                                      <a:pt x="416" y="186"/>
                                    </a:moveTo>
                                    <a:cubicBezTo>
                                      <a:pt x="407" y="186"/>
                                      <a:pt x="400" y="193"/>
                                      <a:pt x="400" y="202"/>
                                    </a:cubicBezTo>
                                    <a:cubicBezTo>
                                      <a:pt x="400" y="387"/>
                                      <a:pt x="400" y="387"/>
                                      <a:pt x="400" y="387"/>
                                    </a:cubicBezTo>
                                    <a:cubicBezTo>
                                      <a:pt x="400" y="404"/>
                                      <a:pt x="386" y="418"/>
                                      <a:pt x="369" y="418"/>
                                    </a:cubicBezTo>
                                    <a:cubicBezTo>
                                      <a:pt x="62" y="418"/>
                                      <a:pt x="62" y="418"/>
                                      <a:pt x="62" y="418"/>
                                    </a:cubicBezTo>
                                    <a:cubicBezTo>
                                      <a:pt x="44" y="418"/>
                                      <a:pt x="30" y="404"/>
                                      <a:pt x="30" y="387"/>
                                    </a:cubicBezTo>
                                    <a:cubicBezTo>
                                      <a:pt x="30" y="79"/>
                                      <a:pt x="30" y="79"/>
                                      <a:pt x="30" y="79"/>
                                    </a:cubicBezTo>
                                    <a:cubicBezTo>
                                      <a:pt x="30" y="62"/>
                                      <a:pt x="44" y="48"/>
                                      <a:pt x="61" y="48"/>
                                    </a:cubicBezTo>
                                    <a:cubicBezTo>
                                      <a:pt x="308" y="48"/>
                                      <a:pt x="308" y="48"/>
                                      <a:pt x="308" y="48"/>
                                    </a:cubicBezTo>
                                    <a:cubicBezTo>
                                      <a:pt x="316" y="48"/>
                                      <a:pt x="323" y="41"/>
                                      <a:pt x="323" y="32"/>
                                    </a:cubicBezTo>
                                    <a:cubicBezTo>
                                      <a:pt x="323" y="24"/>
                                      <a:pt x="316" y="17"/>
                                      <a:pt x="308" y="17"/>
                                    </a:cubicBezTo>
                                    <a:cubicBezTo>
                                      <a:pt x="61" y="17"/>
                                      <a:pt x="61" y="17"/>
                                      <a:pt x="61" y="17"/>
                                    </a:cubicBezTo>
                                    <a:cubicBezTo>
                                      <a:pt x="27" y="17"/>
                                      <a:pt x="0" y="45"/>
                                      <a:pt x="0" y="79"/>
                                    </a:cubicBezTo>
                                    <a:cubicBezTo>
                                      <a:pt x="0" y="387"/>
                                      <a:pt x="0" y="387"/>
                                      <a:pt x="0" y="387"/>
                                    </a:cubicBezTo>
                                    <a:cubicBezTo>
                                      <a:pt x="0" y="421"/>
                                      <a:pt x="27" y="448"/>
                                      <a:pt x="62" y="448"/>
                                    </a:cubicBezTo>
                                    <a:cubicBezTo>
                                      <a:pt x="369" y="448"/>
                                      <a:pt x="369" y="448"/>
                                      <a:pt x="369" y="448"/>
                                    </a:cubicBezTo>
                                    <a:cubicBezTo>
                                      <a:pt x="403" y="448"/>
                                      <a:pt x="431" y="421"/>
                                      <a:pt x="431" y="387"/>
                                    </a:cubicBezTo>
                                    <a:cubicBezTo>
                                      <a:pt x="431" y="202"/>
                                      <a:pt x="431" y="202"/>
                                      <a:pt x="431" y="202"/>
                                    </a:cubicBezTo>
                                    <a:cubicBezTo>
                                      <a:pt x="431" y="193"/>
                                      <a:pt x="424" y="186"/>
                                      <a:pt x="416" y="186"/>
                                    </a:cubicBezTo>
                                    <a:close/>
                                    <a:moveTo>
                                      <a:pt x="442" y="6"/>
                                    </a:moveTo>
                                    <a:cubicBezTo>
                                      <a:pt x="436" y="0"/>
                                      <a:pt x="426" y="0"/>
                                      <a:pt x="420" y="6"/>
                                    </a:cubicBezTo>
                                    <a:cubicBezTo>
                                      <a:pt x="297" y="129"/>
                                      <a:pt x="297" y="129"/>
                                      <a:pt x="297" y="129"/>
                                    </a:cubicBezTo>
                                    <a:cubicBezTo>
                                      <a:pt x="291" y="135"/>
                                      <a:pt x="291" y="145"/>
                                      <a:pt x="297" y="151"/>
                                    </a:cubicBezTo>
                                    <a:cubicBezTo>
                                      <a:pt x="303" y="157"/>
                                      <a:pt x="313" y="157"/>
                                      <a:pt x="319" y="151"/>
                                    </a:cubicBezTo>
                                    <a:cubicBezTo>
                                      <a:pt x="442" y="28"/>
                                      <a:pt x="442" y="28"/>
                                      <a:pt x="442" y="28"/>
                                    </a:cubicBezTo>
                                    <a:cubicBezTo>
                                      <a:pt x="448" y="22"/>
                                      <a:pt x="448" y="12"/>
                                      <a:pt x="442" y="6"/>
                                    </a:cubicBezTo>
                                    <a:close/>
                                    <a:moveTo>
                                      <a:pt x="231" y="140"/>
                                    </a:moveTo>
                                    <a:cubicBezTo>
                                      <a:pt x="107" y="140"/>
                                      <a:pt x="107" y="140"/>
                                      <a:pt x="107" y="140"/>
                                    </a:cubicBezTo>
                                    <a:cubicBezTo>
                                      <a:pt x="99" y="140"/>
                                      <a:pt x="92" y="147"/>
                                      <a:pt x="92" y="156"/>
                                    </a:cubicBezTo>
                                    <a:cubicBezTo>
                                      <a:pt x="92" y="164"/>
                                      <a:pt x="99" y="171"/>
                                      <a:pt x="107" y="171"/>
                                    </a:cubicBezTo>
                                    <a:cubicBezTo>
                                      <a:pt x="231" y="171"/>
                                      <a:pt x="231" y="171"/>
                                      <a:pt x="231" y="171"/>
                                    </a:cubicBezTo>
                                    <a:cubicBezTo>
                                      <a:pt x="239" y="171"/>
                                      <a:pt x="246" y="164"/>
                                      <a:pt x="246" y="156"/>
                                    </a:cubicBezTo>
                                    <a:cubicBezTo>
                                      <a:pt x="246" y="147"/>
                                      <a:pt x="239" y="140"/>
                                      <a:pt x="231" y="140"/>
                                    </a:cubicBezTo>
                                    <a:close/>
                                    <a:moveTo>
                                      <a:pt x="92" y="279"/>
                                    </a:moveTo>
                                    <a:cubicBezTo>
                                      <a:pt x="92" y="287"/>
                                      <a:pt x="99" y="294"/>
                                      <a:pt x="108" y="294"/>
                                    </a:cubicBezTo>
                                    <a:cubicBezTo>
                                      <a:pt x="323" y="294"/>
                                      <a:pt x="323" y="294"/>
                                      <a:pt x="323" y="294"/>
                                    </a:cubicBezTo>
                                    <a:cubicBezTo>
                                      <a:pt x="331" y="294"/>
                                      <a:pt x="339" y="287"/>
                                      <a:pt x="339" y="279"/>
                                    </a:cubicBezTo>
                                    <a:cubicBezTo>
                                      <a:pt x="339" y="271"/>
                                      <a:pt x="332" y="263"/>
                                      <a:pt x="323" y="263"/>
                                    </a:cubicBezTo>
                                    <a:cubicBezTo>
                                      <a:pt x="108" y="263"/>
                                      <a:pt x="108" y="263"/>
                                      <a:pt x="108" y="263"/>
                                    </a:cubicBezTo>
                                    <a:cubicBezTo>
                                      <a:pt x="99" y="263"/>
                                      <a:pt x="92" y="270"/>
                                      <a:pt x="92" y="27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24EF37" id="Freeform 135" o:spid="_x0000_s1026" style="position:absolute;left:0;text-align:left;margin-left:5.2pt;margin-top:24.2pt;width:15.6pt;height:15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8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" path="m416,186v-9,,-16,7,-16,16c400,387,400,387,400,387v,17,-14,31,-31,31c62,418,62,418,62,418,44,418,30,404,30,387,30,79,30,79,30,79,30,62,44,48,61,48v247,,247,,247,c316,48,323,41,323,32v,-8,-7,-15,-15,-15c61,17,61,17,61,17,27,17,,45,,79,,387,,387,,387v,34,27,61,62,61c369,448,369,448,369,448v34,,62,-27,62,-61c431,202,431,202,431,202v,-9,-7,-16,-15,-16xm442,6c436,,426,,420,6,297,129,297,129,297,129v-6,6,-6,16,,22c303,157,313,157,319,151,442,28,442,28,442,28v6,-6,6,-16,,-22xm231,140v-124,,-124,,-124,c99,140,92,147,92,156v,8,7,15,15,15c231,171,231,171,231,171v8,,15,-7,15,-15c246,147,239,140,231,140xm92,279v,8,7,15,16,15c323,294,323,294,323,294v8,,16,-7,16,-15c339,271,332,263,323,263v-215,,-215,,-215,c99,263,92,270,92,279xe" fillcolor="white [3212]" stroked="f">
                      <v:path arrowok="t" o:connecttype="custom" o:connectlocs="183799,81868;176729,88910;176729,170338;163033,183983;27393,183983;13255,170338;13255,34772;26951,21127;136082,21127;142709,14085;136082,7483;26951,7483;0,34772;0,170338;27393,197187;163033,197187;190426,170338;190426,88910;183799,81868;195286,2641;185566,2641;131222,56779;131222,66463;140942,66463;195286,12324;195286,2641;102061,61621;47275,61621;40648,68663;47275,75266;102061,75266;108689,68663;102061,61621;40648,122802;47717,129404;142709,129404;149778,122802;142709,115759;47717,115759;40648,122802" o:connectangles="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color w:val="262626" w:themeColor="text1" w:themeTint="D9"/>
              </w:rPr>
              <mc:AlternateContent>
                <mc:Choice Requires="wpg">
                  <w:drawing>
                    <wp:inline distT="0" distB="0" distL="114300" distR="114300">
                      <wp:extent cx="6720840" cy="322580"/>
                      <wp:effectExtent l="0" t="0" r="0" b="0"/>
                      <wp:docPr id="53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2580"/>
                                <a:chOff x="0" y="19050"/>
                                <a:chExt cx="6723052" cy="326451"/>
                              </a:xfrm>
                              <a:effectLst/>
                            </wpg:grpSpPr>
                            <wpg:grpSp>
                              <wpg:cNvPr id="54" name="组合 11"/>
                              <wpg:cNvGrpSpPr/>
                              <wpg:grpSpPr>
                                <a:xfrm>
                                  <a:off x="371475" y="19111"/>
                                  <a:ext cx="6351577" cy="326390"/>
                                  <a:chOff x="238125" y="19111"/>
                                  <a:chExt cx="6352484" cy="326390"/>
                                </a:xfrm>
                                <a:effectLst/>
                              </wpg:grpSpPr>
                              <wps:wsp>
                                <wps:cNvPr id="55" name="文本框 12"/>
                                <wps:cNvSpPr txBox="1"/>
                                <wps:spPr>
                                  <a:xfrm>
                                    <a:off x="238125" y="19111"/>
                                    <a:ext cx="1047900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9175A" w:rsidRDefault="008576B4"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eastAsia="微软雅黑" w:hAnsi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项目经历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56" name="直接连接符 13"/>
                                <wps:cNvCnPr/>
                                <wps:spPr>
                                  <a:xfrm>
                                    <a:off x="1189838" y="187339"/>
                                    <a:ext cx="540077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BFBFBF">
                                        <a:lumMod val="75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57" name="椭圆 3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905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33736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62" style="width:529.2pt;height:25.4pt;mso-position-horizontal-relative:char;mso-position-vertical-relative:line" coordorigin=",190" coordsize="67230,3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">
                      <v:group id="组合 11" o:spid="_x0000_s1063" style="position:absolute;left:3714;top:191;width:63516;height:3264" coordorigin="2381,191" coordsize="63524,3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shape id="文本框 12" o:spid="_x0000_s1064" type="#_x0000_t202" style="position:absolute;left:2381;top:191;width:10479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" filled="f" stroked="f" strokeweight=".5pt">
                          <v:textbox style="mso-fit-shape-to-text:t">
                            <w:txbxContent>
                              <w:p w:rsidR="0059175A" w:rsidRDefault="008576B4"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v:textbox>
                        </v:shape>
                        <v:line id="直接连接符 13" o:spid="_x0000_s1065" style="position:absolute;visibility:visible;mso-wrap-style:square" from="11898,1873" to="65906,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" strokecolor="#8f8f8f" strokeweight="1pt">
                          <v:stroke joinstyle="miter"/>
                        </v:line>
                      </v:group>
                      <v:rect id="椭圆 34" o:spid="_x0000_s1066" style="position:absolute;top:190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" fillcolor="#c33736" stroked="f" strokeweight="1pt">
                        <o:lock v:ext="edit" aspectratio="t"/>
                      </v:rect>
                      <w10:anchorlock/>
                    </v:group>
                  </w:pict>
                </mc:Fallback>
              </mc:AlternateContent>
            </w:r>
          </w:p>
          <w:p w:rsidR="0059175A" w:rsidRDefault="008576B4">
            <w:pPr>
              <w:spacing w:line="280" w:lineRule="exact"/>
              <w:ind w:right="476" w:firstLineChars="100" w:firstLine="222"/>
              <w:jc w:val="left"/>
              <w:rPr>
                <w:rFonts w:ascii="宋体" w:eastAsia="宋体" w:hAnsi="宋体" w:cs="宋体"/>
                <w:spacing w:val="6"/>
                <w:szCs w:val="21"/>
              </w:rPr>
            </w:pPr>
            <w:r>
              <w:rPr>
                <w:rFonts w:ascii="宋体" w:eastAsia="宋体" w:hAnsi="宋体" w:cs="宋体" w:hint="eastAsia"/>
                <w:spacing w:val="6"/>
                <w:szCs w:val="21"/>
              </w:rPr>
              <w:t>良好的公共关系意识，善于沟通，具备良好的团队协作和沟通能力。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> </w:t>
            </w:r>
          </w:p>
          <w:p w:rsidR="0059175A" w:rsidRDefault="008576B4">
            <w:pPr>
              <w:spacing w:line="280" w:lineRule="exact"/>
              <w:ind w:right="476" w:firstLineChars="100" w:firstLine="222"/>
              <w:jc w:val="left"/>
              <w:rPr>
                <w:rFonts w:ascii="宋体" w:eastAsia="宋体" w:hAnsi="宋体" w:cs="宋体"/>
                <w:spacing w:val="6"/>
                <w:szCs w:val="21"/>
              </w:rPr>
            </w:pPr>
            <w:r>
              <w:rPr>
                <w:rFonts w:ascii="宋体" w:eastAsia="宋体" w:hAnsi="宋体" w:cs="宋体" w:hint="eastAsia"/>
                <w:spacing w:val="6"/>
                <w:szCs w:val="21"/>
              </w:rPr>
              <w:t>良好的心态和</w:t>
            </w:r>
            <w:proofErr w:type="gramStart"/>
            <w:r>
              <w:rPr>
                <w:rFonts w:ascii="宋体" w:eastAsia="宋体" w:hAnsi="宋体" w:cs="宋体" w:hint="eastAsia"/>
                <w:spacing w:val="6"/>
                <w:szCs w:val="21"/>
              </w:rPr>
              <w:t>责仸</w:t>
            </w:r>
            <w:proofErr w:type="gramEnd"/>
            <w:r>
              <w:rPr>
                <w:rFonts w:ascii="宋体" w:eastAsia="宋体" w:hAnsi="宋体" w:cs="宋体" w:hint="eastAsia"/>
                <w:spacing w:val="6"/>
                <w:szCs w:val="21"/>
              </w:rPr>
              <w:t>感，吃苦耐劳，擅于管理时间，勇于面对变化和挑战。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> </w:t>
            </w:r>
          </w:p>
          <w:p w:rsidR="0059175A" w:rsidRDefault="008576B4">
            <w:pPr>
              <w:spacing w:line="280" w:lineRule="exact"/>
              <w:ind w:right="476" w:firstLineChars="100" w:firstLine="222"/>
              <w:jc w:val="left"/>
              <w:rPr>
                <w:rFonts w:ascii="宋体" w:eastAsia="宋体" w:hAnsi="宋体" w:cs="宋体"/>
                <w:spacing w:val="6"/>
                <w:szCs w:val="21"/>
              </w:rPr>
            </w:pPr>
            <w:r>
              <w:rPr>
                <w:rFonts w:ascii="宋体" w:eastAsia="宋体" w:hAnsi="宋体" w:cs="宋体" w:hint="eastAsia"/>
                <w:spacing w:val="6"/>
                <w:szCs w:val="21"/>
              </w:rPr>
              <w:t>良好的自主学习能力，习惯制定切实可行的学习计划，勤于学习能不断提高。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> </w:t>
            </w:r>
          </w:p>
          <w:p w:rsidR="0059175A" w:rsidRDefault="008576B4">
            <w:pPr>
              <w:spacing w:line="280" w:lineRule="exact"/>
              <w:ind w:right="476" w:firstLineChars="100" w:firstLine="222"/>
              <w:jc w:val="left"/>
              <w:rPr>
                <w:rFonts w:ascii="宋体" w:eastAsia="宋体" w:hAnsi="宋体" w:cs="宋体"/>
                <w:spacing w:val="6"/>
                <w:szCs w:val="21"/>
              </w:rPr>
            </w:pPr>
            <w:r>
              <w:rPr>
                <w:rFonts w:ascii="宋体" w:eastAsia="宋体" w:hAnsi="宋体" w:cs="宋体" w:hint="eastAsia"/>
                <w:spacing w:val="6"/>
                <w:szCs w:val="21"/>
              </w:rPr>
              <w:t>平时喜欢浏览</w:t>
            </w:r>
            <w:proofErr w:type="gramStart"/>
            <w:r>
              <w:rPr>
                <w:rFonts w:ascii="宋体" w:eastAsia="宋体" w:hAnsi="宋体" w:cs="宋体" w:hint="eastAsia"/>
                <w:spacing w:val="6"/>
                <w:szCs w:val="21"/>
              </w:rPr>
              <w:t>廖</w:t>
            </w:r>
            <w:proofErr w:type="gramEnd"/>
            <w:r>
              <w:rPr>
                <w:rFonts w:ascii="宋体" w:eastAsia="宋体" w:hAnsi="宋体" w:cs="宋体" w:hint="eastAsia"/>
                <w:spacing w:val="6"/>
                <w:szCs w:val="21"/>
              </w:rPr>
              <w:t>雪峰和阮一峰</w:t>
            </w:r>
            <w:proofErr w:type="gramStart"/>
            <w:r>
              <w:rPr>
                <w:rFonts w:ascii="宋体" w:eastAsia="宋体" w:hAnsi="宋体" w:cs="宋体" w:hint="eastAsia"/>
                <w:spacing w:val="6"/>
                <w:szCs w:val="21"/>
              </w:rPr>
              <w:t>的博客及</w:t>
            </w:r>
            <w:proofErr w:type="gramEnd"/>
            <w:r>
              <w:rPr>
                <w:rFonts w:ascii="宋体" w:eastAsia="宋体" w:hAnsi="宋体" w:cs="宋体" w:hint="eastAsia"/>
                <w:spacing w:val="6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spacing w:val="6"/>
                <w:szCs w:val="21"/>
              </w:rPr>
              <w:t>github</w:t>
            </w:r>
            <w:proofErr w:type="spellEnd"/>
            <w:r>
              <w:rPr>
                <w:rFonts w:ascii="宋体" w:eastAsia="宋体" w:hAnsi="宋体" w:cs="宋体" w:hint="eastAsia"/>
                <w:spacing w:val="6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>官网，不断的更新自己的知识库。</w:t>
            </w:r>
            <w:r>
              <w:rPr>
                <w:rFonts w:ascii="宋体" w:eastAsia="宋体" w:hAnsi="宋体" w:cs="宋体" w:hint="eastAsia"/>
                <w:spacing w:val="6"/>
                <w:szCs w:val="21"/>
              </w:rPr>
              <w:t> </w:t>
            </w:r>
          </w:p>
          <w:bookmarkEnd w:id="4"/>
          <w:p w:rsidR="0059175A" w:rsidRDefault="0059175A">
            <w:pPr>
              <w:tabs>
                <w:tab w:val="left" w:pos="3436"/>
              </w:tabs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</w:rPr>
            </w:pPr>
          </w:p>
        </w:tc>
        <w:tc>
          <w:tcPr>
            <w:tcW w:w="530" w:type="dxa"/>
          </w:tcPr>
          <w:p w:rsidR="0059175A" w:rsidRDefault="0059175A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bookmarkEnd w:id="1"/>
    </w:tbl>
    <w:p w:rsidR="0059175A" w:rsidRDefault="0059175A">
      <w:pPr>
        <w:snapToGrid w:val="0"/>
        <w:spacing w:line="20" w:lineRule="exact"/>
        <w:rPr>
          <w:rFonts w:ascii="微软雅黑" w:eastAsia="微软雅黑" w:hAnsi="微软雅黑"/>
        </w:rPr>
      </w:pPr>
    </w:p>
    <w:sectPr w:rsidR="0059175A">
      <w:headerReference w:type="first" r:id="rId8"/>
      <w:pgSz w:w="11906" w:h="16838"/>
      <w:pgMar w:top="284" w:right="0" w:bottom="284" w:left="0" w:header="0" w:footer="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6B4" w:rsidRDefault="008576B4">
      <w:r>
        <w:separator/>
      </w:r>
    </w:p>
  </w:endnote>
  <w:endnote w:type="continuationSeparator" w:id="0">
    <w:p w:rsidR="008576B4" w:rsidRDefault="00857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6B4" w:rsidRDefault="008576B4">
      <w:r>
        <w:separator/>
      </w:r>
    </w:p>
  </w:footnote>
  <w:footnote w:type="continuationSeparator" w:id="0">
    <w:p w:rsidR="008576B4" w:rsidRDefault="00857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75A" w:rsidRDefault="008576B4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7561580" cy="2105025"/>
              <wp:effectExtent l="0" t="0" r="1270" b="85725"/>
              <wp:wrapNone/>
              <wp:docPr id="38" name="组合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0" cy="2105025"/>
                        <a:chOff x="0" y="0"/>
                        <a:chExt cx="7561583" cy="2105179"/>
                      </a:xfrm>
                      <a:effectLst/>
                    </wpg:grpSpPr>
                    <wps:wsp>
                      <wps:cNvPr id="81" name="同侧圆角矩形 25"/>
                      <wps:cNvSpPr/>
                      <wps:spPr>
                        <a:xfrm rot="16200000" flipH="1">
                          <a:off x="331690" y="1392866"/>
                          <a:ext cx="414818" cy="657701"/>
                        </a:xfrm>
                        <a:prstGeom prst="rtTriangle">
                          <a:avLst/>
                        </a:prstGeom>
                        <a:solidFill>
                          <a:srgbClr val="691D1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39" name="同侧圆角矩形 25"/>
                      <wps:cNvSpPr/>
                      <wps:spPr>
                        <a:xfrm rot="5400000">
                          <a:off x="3688815" y="-3640710"/>
                          <a:ext cx="183953" cy="7561582"/>
                        </a:xfrm>
                        <a:prstGeom prst="rect">
                          <a:avLst/>
                        </a:prstGeom>
                        <a:solidFill>
                          <a:srgbClr val="C3373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40" name="同侧圆角矩形 25"/>
                      <wps:cNvSpPr/>
                      <wps:spPr>
                        <a:xfrm rot="5400000">
                          <a:off x="3688814" y="-3688814"/>
                          <a:ext cx="183953" cy="7561582"/>
                        </a:xfrm>
                        <a:prstGeom prst="rect">
                          <a:avLst/>
                        </a:prstGeom>
                        <a:solidFill>
                          <a:srgbClr val="303135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41" name="矩形 9"/>
                      <wps:cNvSpPr/>
                      <wps:spPr>
                        <a:xfrm rot="16200000" flipH="1">
                          <a:off x="5226623" y="177993"/>
                          <a:ext cx="1579274" cy="2275098"/>
                        </a:xfrm>
                        <a:prstGeom prst="rect">
                          <a:avLst/>
                        </a:prstGeom>
                        <a:solidFill>
                          <a:srgbClr val="C3373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  <wps:wsp>
                      <wps:cNvPr id="42" name="同侧圆角矩形 25"/>
                      <wps:cNvSpPr/>
                      <wps:spPr>
                        <a:xfrm rot="5400000">
                          <a:off x="1857956" y="-916398"/>
                          <a:ext cx="1578450" cy="4463058"/>
                        </a:xfrm>
                        <a:prstGeom prst="snip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03135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43" name="平行四边形 17"/>
                      <wps:cNvSpPr/>
                      <wps:spPr>
                        <a:xfrm rot="16200000" flipH="1" flipV="1">
                          <a:off x="3924162" y="1149809"/>
                          <a:ext cx="1676864" cy="232232"/>
                        </a:xfrm>
                        <a:prstGeom prst="parallelogram">
                          <a:avLst>
                            <a:gd name="adj" fmla="val 41406"/>
                          </a:avLst>
                        </a:prstGeom>
                        <a:solidFill>
                          <a:srgbClr val="B02528"/>
                        </a:solidFill>
                        <a:ln w="25400" cap="flat" cmpd="sng" algn="ctr">
                          <a:noFill/>
                          <a:prstDash val="solid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  <wps:wsp>
                      <wps:cNvPr id="498" name="同侧圆角矩形 25"/>
                      <wps:cNvSpPr/>
                      <wps:spPr>
                        <a:xfrm rot="5400000">
                          <a:off x="331690" y="978047"/>
                          <a:ext cx="414818" cy="657701"/>
                        </a:xfrm>
                        <a:prstGeom prst="rect">
                          <a:avLst/>
                        </a:prstGeom>
                        <a:solidFill>
                          <a:srgbClr val="C3373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4F1F04DA" id="组合 2" o:spid="_x0000_s1026" style="position:absolute;left:0;text-align:left;margin-left:0;margin-top:0;width:595.4pt;height:165.75pt;z-index:251663360;mso-position-horizontal:left;mso-position-horizontal-relative:margin" coordsize="75615,2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同侧圆角矩形 25" o:spid="_x0000_s1027" type="#_x0000_t6" style="position:absolute;left:3317;top:13928;width:4148;height:6577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" fillcolor="#691d1d" stroked="f" strokeweight="2pt"/>
              <v:rect id="同侧圆角矩形 25" o:spid="_x0000_s1028" style="position:absolute;left:36888;top:-36407;width:1839;height:756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" fillcolor="#c33736" stroked="f" strokeweight="2pt"/>
              <v:rect id="同侧圆角矩形 25" o:spid="_x0000_s1029" style="position:absolute;left:36888;top:-36888;width:1839;height:756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" fillcolor="#303135" stroked="f" strokeweight="2pt"/>
              <v:rect id="矩形 9" o:spid="_x0000_s1030" style="position:absolute;left:52267;top:1779;width:15792;height:22751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" fillcolor="#c33736" stroked="f" strokeweight="2pt"/>
              <v:shape id="同侧圆角矩形 25" o:spid="_x0000_s1031" style="position:absolute;left:18580;top:-9165;width:15784;height:44631;rotation:90;visibility:visible;mso-wrap-style:square;v-text-anchor:middle" coordsize="1578450,446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" path="m,l1578450,r,l1578450,4463058r,l,4463058r,l,xe" fillcolor="#303135" stroked="f" strokeweight="2pt">
                <v:path arrowok="t" o:connecttype="custom" o:connectlocs="0,0;1578450,0;1578450,0;1578450,4463058;1578450,4463058;0,4463058;0,4463058;0,0" o:connectangles="0,0,0,0,0,0,0,0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17" o:spid="_x0000_s1032" type="#_x0000_t7" style="position:absolute;left:39241;top:11497;width:16769;height:2323;rotation:-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" adj="1239" fillcolor="#b02528" stroked="f" strokeweight="2pt">
                <v:shadow on="t" color="black" opacity="26214f" origin=".5,-.5" offset="-.74836mm,.74836mm"/>
              </v:shape>
              <v:rect id="同侧圆角矩形 25" o:spid="_x0000_s1033" style="position:absolute;left:3316;top:9780;width:4149;height:65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" fillcolor="#c33736" stroked="f" strokeweight="2pt"/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115913"/>
    <w:rsid w:val="0000037E"/>
    <w:rsid w:val="0000133D"/>
    <w:rsid w:val="000248D3"/>
    <w:rsid w:val="00036377"/>
    <w:rsid w:val="00073CB2"/>
    <w:rsid w:val="000947ED"/>
    <w:rsid w:val="000A5775"/>
    <w:rsid w:val="000B2491"/>
    <w:rsid w:val="000C06AB"/>
    <w:rsid w:val="000C55D6"/>
    <w:rsid w:val="000D49DB"/>
    <w:rsid w:val="000F39AF"/>
    <w:rsid w:val="000F5DA7"/>
    <w:rsid w:val="001049B1"/>
    <w:rsid w:val="00107AFB"/>
    <w:rsid w:val="00113F19"/>
    <w:rsid w:val="00114F4C"/>
    <w:rsid w:val="00117FF3"/>
    <w:rsid w:val="001353F8"/>
    <w:rsid w:val="00140EF2"/>
    <w:rsid w:val="00173D95"/>
    <w:rsid w:val="00182CE2"/>
    <w:rsid w:val="00195FC7"/>
    <w:rsid w:val="001A7A5D"/>
    <w:rsid w:val="001A7B44"/>
    <w:rsid w:val="001B449A"/>
    <w:rsid w:val="001B629A"/>
    <w:rsid w:val="001D1B0F"/>
    <w:rsid w:val="001D3087"/>
    <w:rsid w:val="001D597D"/>
    <w:rsid w:val="001E661B"/>
    <w:rsid w:val="001F7F0B"/>
    <w:rsid w:val="00201506"/>
    <w:rsid w:val="00201A09"/>
    <w:rsid w:val="00216FF7"/>
    <w:rsid w:val="00217A7B"/>
    <w:rsid w:val="002207B6"/>
    <w:rsid w:val="00225F37"/>
    <w:rsid w:val="00231114"/>
    <w:rsid w:val="00253141"/>
    <w:rsid w:val="00253608"/>
    <w:rsid w:val="002559D7"/>
    <w:rsid w:val="0028301B"/>
    <w:rsid w:val="00291E2D"/>
    <w:rsid w:val="0029360D"/>
    <w:rsid w:val="002A4AFA"/>
    <w:rsid w:val="002B2EC6"/>
    <w:rsid w:val="002D2F4D"/>
    <w:rsid w:val="002E3526"/>
    <w:rsid w:val="00317EF6"/>
    <w:rsid w:val="00326844"/>
    <w:rsid w:val="0034264A"/>
    <w:rsid w:val="0034286C"/>
    <w:rsid w:val="003516A3"/>
    <w:rsid w:val="00363784"/>
    <w:rsid w:val="00365F7B"/>
    <w:rsid w:val="00367606"/>
    <w:rsid w:val="003765EC"/>
    <w:rsid w:val="003B6BEB"/>
    <w:rsid w:val="003B6D34"/>
    <w:rsid w:val="003E1D5D"/>
    <w:rsid w:val="003F4EAD"/>
    <w:rsid w:val="00405889"/>
    <w:rsid w:val="00423129"/>
    <w:rsid w:val="00427549"/>
    <w:rsid w:val="00430A56"/>
    <w:rsid w:val="0045059A"/>
    <w:rsid w:val="004600CF"/>
    <w:rsid w:val="0046046C"/>
    <w:rsid w:val="00477D49"/>
    <w:rsid w:val="00482423"/>
    <w:rsid w:val="00487524"/>
    <w:rsid w:val="00496460"/>
    <w:rsid w:val="004A56F5"/>
    <w:rsid w:val="004B00C8"/>
    <w:rsid w:val="004B447F"/>
    <w:rsid w:val="004C1756"/>
    <w:rsid w:val="004C737C"/>
    <w:rsid w:val="005125CE"/>
    <w:rsid w:val="00512A3D"/>
    <w:rsid w:val="00517A82"/>
    <w:rsid w:val="0052547F"/>
    <w:rsid w:val="00530021"/>
    <w:rsid w:val="00544E0F"/>
    <w:rsid w:val="00555BAF"/>
    <w:rsid w:val="00573267"/>
    <w:rsid w:val="005767D7"/>
    <w:rsid w:val="0059175A"/>
    <w:rsid w:val="00592051"/>
    <w:rsid w:val="00597256"/>
    <w:rsid w:val="005B276B"/>
    <w:rsid w:val="005B4866"/>
    <w:rsid w:val="005C46FD"/>
    <w:rsid w:val="005E48C1"/>
    <w:rsid w:val="005E55E6"/>
    <w:rsid w:val="006055BF"/>
    <w:rsid w:val="00613514"/>
    <w:rsid w:val="00626F95"/>
    <w:rsid w:val="006271F3"/>
    <w:rsid w:val="006550CA"/>
    <w:rsid w:val="00666FDD"/>
    <w:rsid w:val="00692FB9"/>
    <w:rsid w:val="00695A7C"/>
    <w:rsid w:val="00696911"/>
    <w:rsid w:val="006A4229"/>
    <w:rsid w:val="006A7227"/>
    <w:rsid w:val="006B1012"/>
    <w:rsid w:val="006B6429"/>
    <w:rsid w:val="006C7B94"/>
    <w:rsid w:val="006D6D79"/>
    <w:rsid w:val="006E1A06"/>
    <w:rsid w:val="006E6252"/>
    <w:rsid w:val="006F1242"/>
    <w:rsid w:val="00701DD9"/>
    <w:rsid w:val="00715129"/>
    <w:rsid w:val="00716DF9"/>
    <w:rsid w:val="00725686"/>
    <w:rsid w:val="00734752"/>
    <w:rsid w:val="00762CFA"/>
    <w:rsid w:val="007710E9"/>
    <w:rsid w:val="00773D6C"/>
    <w:rsid w:val="00774332"/>
    <w:rsid w:val="00792DBA"/>
    <w:rsid w:val="007A7DEA"/>
    <w:rsid w:val="007B0807"/>
    <w:rsid w:val="007B5A9B"/>
    <w:rsid w:val="007C1714"/>
    <w:rsid w:val="007C4350"/>
    <w:rsid w:val="007D38C7"/>
    <w:rsid w:val="007D7E14"/>
    <w:rsid w:val="007F4B90"/>
    <w:rsid w:val="00831B95"/>
    <w:rsid w:val="00832EA2"/>
    <w:rsid w:val="00836143"/>
    <w:rsid w:val="00847051"/>
    <w:rsid w:val="00856AAB"/>
    <w:rsid w:val="00856FFC"/>
    <w:rsid w:val="008576B4"/>
    <w:rsid w:val="00861F03"/>
    <w:rsid w:val="0087697A"/>
    <w:rsid w:val="008A5F85"/>
    <w:rsid w:val="008C15F3"/>
    <w:rsid w:val="008D3104"/>
    <w:rsid w:val="008E56B2"/>
    <w:rsid w:val="008E5B36"/>
    <w:rsid w:val="008F55C0"/>
    <w:rsid w:val="00906E86"/>
    <w:rsid w:val="00917FD2"/>
    <w:rsid w:val="00931A05"/>
    <w:rsid w:val="009557F6"/>
    <w:rsid w:val="009579E3"/>
    <w:rsid w:val="00972AF1"/>
    <w:rsid w:val="00976AA7"/>
    <w:rsid w:val="009820BC"/>
    <w:rsid w:val="009A21C5"/>
    <w:rsid w:val="009A386D"/>
    <w:rsid w:val="009A4495"/>
    <w:rsid w:val="009B2385"/>
    <w:rsid w:val="009C31B4"/>
    <w:rsid w:val="009D739E"/>
    <w:rsid w:val="009D7E2B"/>
    <w:rsid w:val="009E7758"/>
    <w:rsid w:val="009F00DB"/>
    <w:rsid w:val="00A1437E"/>
    <w:rsid w:val="00A22984"/>
    <w:rsid w:val="00A57056"/>
    <w:rsid w:val="00A72B73"/>
    <w:rsid w:val="00A75B7C"/>
    <w:rsid w:val="00A96B78"/>
    <w:rsid w:val="00A97A65"/>
    <w:rsid w:val="00AA4E02"/>
    <w:rsid w:val="00AB1A43"/>
    <w:rsid w:val="00AB2059"/>
    <w:rsid w:val="00AC6129"/>
    <w:rsid w:val="00AD39AB"/>
    <w:rsid w:val="00AD40A7"/>
    <w:rsid w:val="00AF06FB"/>
    <w:rsid w:val="00AF6445"/>
    <w:rsid w:val="00B07C75"/>
    <w:rsid w:val="00B41C00"/>
    <w:rsid w:val="00B54A91"/>
    <w:rsid w:val="00B61D5A"/>
    <w:rsid w:val="00B65619"/>
    <w:rsid w:val="00B67B58"/>
    <w:rsid w:val="00B732DF"/>
    <w:rsid w:val="00B743F7"/>
    <w:rsid w:val="00B74EBC"/>
    <w:rsid w:val="00B755DF"/>
    <w:rsid w:val="00B84686"/>
    <w:rsid w:val="00B91500"/>
    <w:rsid w:val="00BB4D2D"/>
    <w:rsid w:val="00BC2BFE"/>
    <w:rsid w:val="00BD3606"/>
    <w:rsid w:val="00BD7984"/>
    <w:rsid w:val="00BE1B38"/>
    <w:rsid w:val="00C070CD"/>
    <w:rsid w:val="00C1020A"/>
    <w:rsid w:val="00C253D3"/>
    <w:rsid w:val="00C32681"/>
    <w:rsid w:val="00C407AF"/>
    <w:rsid w:val="00C60009"/>
    <w:rsid w:val="00C72A76"/>
    <w:rsid w:val="00CA1400"/>
    <w:rsid w:val="00CB2B38"/>
    <w:rsid w:val="00CC2936"/>
    <w:rsid w:val="00D021CF"/>
    <w:rsid w:val="00D023F5"/>
    <w:rsid w:val="00D10FE6"/>
    <w:rsid w:val="00D16AF3"/>
    <w:rsid w:val="00D26016"/>
    <w:rsid w:val="00D465DB"/>
    <w:rsid w:val="00D83CE2"/>
    <w:rsid w:val="00D87B99"/>
    <w:rsid w:val="00D945FB"/>
    <w:rsid w:val="00DB450B"/>
    <w:rsid w:val="00DC395B"/>
    <w:rsid w:val="00DC5917"/>
    <w:rsid w:val="00DC7676"/>
    <w:rsid w:val="00DD0736"/>
    <w:rsid w:val="00DD7306"/>
    <w:rsid w:val="00DE4B68"/>
    <w:rsid w:val="00E04CC7"/>
    <w:rsid w:val="00E145B7"/>
    <w:rsid w:val="00E15856"/>
    <w:rsid w:val="00E17BB2"/>
    <w:rsid w:val="00E227E5"/>
    <w:rsid w:val="00E24011"/>
    <w:rsid w:val="00E30116"/>
    <w:rsid w:val="00E420E1"/>
    <w:rsid w:val="00E51F9F"/>
    <w:rsid w:val="00E6057B"/>
    <w:rsid w:val="00E612A1"/>
    <w:rsid w:val="00E757CA"/>
    <w:rsid w:val="00E8090B"/>
    <w:rsid w:val="00EB56D7"/>
    <w:rsid w:val="00EE02B2"/>
    <w:rsid w:val="00EE16B3"/>
    <w:rsid w:val="00EE2644"/>
    <w:rsid w:val="00F014B4"/>
    <w:rsid w:val="00F12E0B"/>
    <w:rsid w:val="00F169F4"/>
    <w:rsid w:val="00F20E7D"/>
    <w:rsid w:val="00F4248E"/>
    <w:rsid w:val="00F42A6A"/>
    <w:rsid w:val="00F53869"/>
    <w:rsid w:val="00F54448"/>
    <w:rsid w:val="00F61423"/>
    <w:rsid w:val="00F87584"/>
    <w:rsid w:val="00FA0255"/>
    <w:rsid w:val="00FA220D"/>
    <w:rsid w:val="00FC164A"/>
    <w:rsid w:val="00FE0B72"/>
    <w:rsid w:val="00FE3F4E"/>
    <w:rsid w:val="00FF523C"/>
    <w:rsid w:val="0E115913"/>
    <w:rsid w:val="0E1C57D7"/>
    <w:rsid w:val="0E935981"/>
    <w:rsid w:val="105765CF"/>
    <w:rsid w:val="1064318E"/>
    <w:rsid w:val="12980758"/>
    <w:rsid w:val="134B67EC"/>
    <w:rsid w:val="14F03BCA"/>
    <w:rsid w:val="1C4A51D6"/>
    <w:rsid w:val="209A06C0"/>
    <w:rsid w:val="22356B88"/>
    <w:rsid w:val="261D5855"/>
    <w:rsid w:val="29EC5795"/>
    <w:rsid w:val="2C7A6AF4"/>
    <w:rsid w:val="2CAC3321"/>
    <w:rsid w:val="2FBA3A59"/>
    <w:rsid w:val="31D5043D"/>
    <w:rsid w:val="34470410"/>
    <w:rsid w:val="35201121"/>
    <w:rsid w:val="36991E29"/>
    <w:rsid w:val="369C7B3D"/>
    <w:rsid w:val="382F76C5"/>
    <w:rsid w:val="40541700"/>
    <w:rsid w:val="4195002E"/>
    <w:rsid w:val="424204A6"/>
    <w:rsid w:val="478C4E15"/>
    <w:rsid w:val="48700C62"/>
    <w:rsid w:val="48D52A85"/>
    <w:rsid w:val="49EC2B12"/>
    <w:rsid w:val="4CC36E2D"/>
    <w:rsid w:val="4F685594"/>
    <w:rsid w:val="52201104"/>
    <w:rsid w:val="552E1D16"/>
    <w:rsid w:val="57864AD8"/>
    <w:rsid w:val="589E1143"/>
    <w:rsid w:val="58A42A74"/>
    <w:rsid w:val="5AFA154D"/>
    <w:rsid w:val="5C5A1471"/>
    <w:rsid w:val="5D8F14F9"/>
    <w:rsid w:val="5DA14FB0"/>
    <w:rsid w:val="5EA1597E"/>
    <w:rsid w:val="5EE90F7D"/>
    <w:rsid w:val="60B0504A"/>
    <w:rsid w:val="616B76C2"/>
    <w:rsid w:val="65735FAA"/>
    <w:rsid w:val="6709629E"/>
    <w:rsid w:val="67FC1580"/>
    <w:rsid w:val="6AA36E93"/>
    <w:rsid w:val="6B016508"/>
    <w:rsid w:val="72802291"/>
    <w:rsid w:val="759C6C87"/>
    <w:rsid w:val="764D3349"/>
    <w:rsid w:val="793E2DFE"/>
    <w:rsid w:val="7BD8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F198F2"/>
  <w15:docId w15:val="{71A719A9-C97D-4CD5-B19C-AD5943AD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7"/>
      <w:ind w:left="100"/>
      <w:outlineLvl w:val="3"/>
    </w:pPr>
    <w:rPr>
      <w:rFonts w:ascii="微软雅黑" w:eastAsia="微软雅黑" w:hAnsi="微软雅黑" w:cs="微软雅黑"/>
      <w:b/>
      <w:bCs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semiHidden/>
    <w:unhideWhenUsed/>
    <w:qFormat/>
    <w:pPr>
      <w:spacing w:before="218"/>
      <w:ind w:left="100"/>
    </w:pPr>
    <w:rPr>
      <w:rFonts w:ascii="微软雅黑" w:eastAsia="微软雅黑" w:hAnsi="微软雅黑" w:cs="微软雅黑"/>
      <w:sz w:val="22"/>
      <w:lang w:val="zh-CN" w:bidi="zh-CN"/>
    </w:r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  <w:qFormat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ae">
    <w:name w:val="简历分段间隔"/>
    <w:qFormat/>
    <w:pPr>
      <w:spacing w:line="240" w:lineRule="exac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406405f5a97b3ca2a6ce9a3c6f3a9355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Calibri Light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7654BB-13DD-4765-B640-83EA107D0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406405f5a97b3ca2a6ce9a3c6f3a9355.docx</Template>
  <TotalTime>7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任 金辉</cp:lastModifiedBy>
  <cp:revision>9</cp:revision>
  <cp:lastPrinted>2018-08-28T17:35:00Z</cp:lastPrinted>
  <dcterms:created xsi:type="dcterms:W3CDTF">2018-08-27T23:07:00Z</dcterms:created>
  <dcterms:modified xsi:type="dcterms:W3CDTF">2019-05-18T13:14:00Z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2052-10.1.0.7400</vt:lpwstr>
  </property>
</Properties>
</file>